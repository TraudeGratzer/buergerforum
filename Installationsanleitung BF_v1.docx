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39" w:rsidRPr="00AA395F" w:rsidRDefault="00A13FB4" w:rsidP="00635572">
      <w:pPr>
        <w:pStyle w:val="Titel"/>
      </w:pPr>
      <w:r w:rsidRPr="009764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FA7D6" wp14:editId="0A8C8ACC">
                <wp:simplePos x="0" y="0"/>
                <wp:positionH relativeFrom="column">
                  <wp:posOffset>4208780</wp:posOffset>
                </wp:positionH>
                <wp:positionV relativeFrom="paragraph">
                  <wp:posOffset>705485</wp:posOffset>
                </wp:positionV>
                <wp:extent cx="1602000" cy="1256400"/>
                <wp:effectExtent l="0" t="0" r="0" b="1270"/>
                <wp:wrapNone/>
                <wp:docPr id="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D95" w:rsidRDefault="00AF2D95" w:rsidP="00A13FB4">
                            <w:pPr>
                              <w:pStyle w:val="Kommentartext"/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nexum AG</w:t>
                            </w:r>
                          </w:p>
                          <w:p w:rsidR="00AF2D95" w:rsidRDefault="00330135" w:rsidP="00A13FB4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Vogelsanger Straße 321a</w:t>
                            </w:r>
                          </w:p>
                          <w:p w:rsidR="00AF2D95" w:rsidRDefault="00AF2D95" w:rsidP="00A13FB4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5082</w:t>
                            </w:r>
                            <w:r w:rsidR="00330135">
                              <w:rPr>
                                <w:sz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</w:rPr>
                              <w:t xml:space="preserve"> Köln</w:t>
                            </w:r>
                          </w:p>
                          <w:p w:rsidR="00AF2D95" w:rsidRPr="00126F12" w:rsidRDefault="00AF2D95" w:rsidP="00A13FB4">
                            <w:pPr>
                              <w:spacing w:after="0" w:line="240" w:lineRule="auto"/>
                            </w:pPr>
                            <w:r w:rsidRPr="00126F12">
                              <w:rPr>
                                <w:sz w:val="16"/>
                              </w:rPr>
                              <w:t>www.nexum.de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margin-left:331.4pt;margin-top:55.55pt;width:126.15pt;height:9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" filled="f" stroked="f">
                <v:textbox>
                  <w:txbxContent>
                    <w:p w:rsidR="00AF2D95" w:rsidRDefault="00AF2D95" w:rsidP="00A13FB4">
                      <w:pPr>
                        <w:pStyle w:val="Kommentartext"/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nexum AG</w:t>
                      </w:r>
                    </w:p>
                    <w:p w:rsidR="00AF2D95" w:rsidRDefault="00330135" w:rsidP="00A13FB4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Vogelsanger Straße 321a</w:t>
                      </w:r>
                    </w:p>
                    <w:p w:rsidR="00AF2D95" w:rsidRDefault="00AF2D95" w:rsidP="00A13FB4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5082</w:t>
                      </w:r>
                      <w:r w:rsidR="00330135">
                        <w:rPr>
                          <w:sz w:val="16"/>
                        </w:rPr>
                        <w:t>7</w:t>
                      </w:r>
                      <w:r>
                        <w:rPr>
                          <w:sz w:val="16"/>
                        </w:rPr>
                        <w:t xml:space="preserve"> Köln</w:t>
                      </w:r>
                    </w:p>
                    <w:p w:rsidR="00AF2D95" w:rsidRPr="00126F12" w:rsidRDefault="00AF2D95" w:rsidP="00A13FB4">
                      <w:pPr>
                        <w:spacing w:after="0" w:line="240" w:lineRule="auto"/>
                      </w:pPr>
                      <w:r w:rsidRPr="00126F12">
                        <w:rPr>
                          <w:sz w:val="16"/>
                        </w:rPr>
                        <w:t>www.nexum.de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alias w:val="Titel"/>
          <w:id w:val="37522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9492E">
            <w:t>Installationsanleitung</w:t>
          </w:r>
        </w:sdtContent>
      </w:sdt>
    </w:p>
    <w:p w:rsidR="00721202" w:rsidRPr="00721202" w:rsidRDefault="0039492E" w:rsidP="00721202">
      <w:pPr>
        <w:tabs>
          <w:tab w:val="left" w:pos="993"/>
        </w:tabs>
      </w:pPr>
      <w:sdt>
        <w:sdtPr>
          <w:alias w:val="Betreff"/>
          <w:id w:val="3752297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t>Bürgerforum</w:t>
          </w:r>
        </w:sdtContent>
      </w:sdt>
      <w:r w:rsidR="006355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5F566" wp14:editId="6CA436B3">
                <wp:simplePos x="0" y="0"/>
                <wp:positionH relativeFrom="margin">
                  <wp:posOffset>2538730</wp:posOffset>
                </wp:positionH>
                <wp:positionV relativeFrom="margin">
                  <wp:posOffset>7319010</wp:posOffset>
                </wp:positionV>
                <wp:extent cx="3211200" cy="2170800"/>
                <wp:effectExtent l="0" t="0" r="825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200" cy="217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D95" w:rsidRPr="00426253" w:rsidRDefault="0039492E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</w:pPr>
                            <w:r>
                              <w:rPr>
                                <w:sz w:val="20"/>
                              </w:rPr>
                              <w:pict w14:anchorId="7A4B554A">
                                <v:rect id="_x0000_i1030" style="width:219.7pt;height:1.5pt" o:hralign="center" o:hrstd="t" o:hrnoshade="t" o:hr="t" fillcolor="black [3213]" stroked="f"/>
                              </w:pict>
                            </w:r>
                          </w:p>
                          <w:p w:rsidR="00AF2D95" w:rsidRDefault="00AF2D95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  <w:ind w:left="1560" w:hanging="1560"/>
                              <w:rPr>
                                <w:b/>
                              </w:rPr>
                            </w:pPr>
                            <w:r w:rsidRPr="00426253">
                              <w:rPr>
                                <w:b/>
                              </w:rPr>
                              <w:t xml:space="preserve">Kunde: </w:t>
                            </w:r>
                            <w:r w:rsidRPr="00426253">
                              <w:rPr>
                                <w:b/>
                              </w:rPr>
                              <w:tab/>
                            </w:r>
                            <w:r w:rsidR="0039492E">
                              <w:rPr>
                                <w:b/>
                              </w:rPr>
                              <w:t>Bertelsmann Stiftung</w:t>
                            </w:r>
                          </w:p>
                          <w:p w:rsidR="00AF2D95" w:rsidRPr="00426253" w:rsidRDefault="00AF2D95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  <w:ind w:left="1560" w:hanging="1560"/>
                            </w:pPr>
                            <w:r>
                              <w:rPr>
                                <w:b/>
                              </w:rPr>
                              <w:t>Projekt: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sdt>
                              <w:sdtPr>
                                <w:alias w:val="Titel"/>
                                <w:id w:val="94065513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492E">
                                  <w:t>Installationsanleitung</w:t>
                                </w:r>
                              </w:sdtContent>
                            </w:sdt>
                          </w:p>
                          <w:p w:rsidR="00AF2D95" w:rsidRPr="00426253" w:rsidRDefault="00AF2D95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</w:pPr>
                            <w:r w:rsidRPr="00426253">
                              <w:rPr>
                                <w:b/>
                              </w:rPr>
                              <w:t>Version:</w:t>
                            </w:r>
                            <w:r w:rsidRPr="00426253">
                              <w:tab/>
                            </w:r>
                            <w:sdt>
                              <w:sdtPr>
                                <w:alias w:val="Status"/>
                                <w:id w:val="-401599699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9492E">
                                  <w:t>1.0</w:t>
                                </w:r>
                              </w:sdtContent>
                            </w:sdt>
                          </w:p>
                          <w:p w:rsidR="00AF2D95" w:rsidRDefault="00AF2D95" w:rsidP="00635572">
                            <w:pPr>
                              <w:tabs>
                                <w:tab w:val="left" w:pos="1560"/>
                              </w:tabs>
                              <w:spacing w:line="240" w:lineRule="auto"/>
                            </w:pPr>
                            <w:r w:rsidRPr="00426253">
                              <w:rPr>
                                <w:b/>
                              </w:rPr>
                              <w:t>Datum:</w:t>
                            </w:r>
                            <w:r w:rsidRPr="00426253">
                              <w:tab/>
                            </w:r>
                            <w:sdt>
                              <w:sdtPr>
                                <w:alias w:val="Veröffentlichungsdatum"/>
                                <w:id w:val="36635022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4-07-25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9492E">
                                  <w:t>25.07.2014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9.9pt;margin-top:576.3pt;width:252.85pt;height:170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" stroked="f" strokecolor="black [3213]">
                <v:textbox>
                  <w:txbxContent>
                    <w:p w:rsidR="00AF2D95" w:rsidRPr="00426253" w:rsidRDefault="0039492E" w:rsidP="00635572">
                      <w:pPr>
                        <w:tabs>
                          <w:tab w:val="left" w:pos="1560"/>
                        </w:tabs>
                        <w:spacing w:line="240" w:lineRule="auto"/>
                      </w:pPr>
                      <w:r>
                        <w:rPr>
                          <w:sz w:val="20"/>
                        </w:rPr>
                        <w:pict w14:anchorId="7A4B554A">
                          <v:rect id="_x0000_i1030" style="width:219.7pt;height:1.5pt" o:hralign="center" o:hrstd="t" o:hrnoshade="t" o:hr="t" fillcolor="black [3213]" stroked="f"/>
                        </w:pict>
                      </w:r>
                    </w:p>
                    <w:p w:rsidR="00AF2D95" w:rsidRDefault="00AF2D95" w:rsidP="00635572">
                      <w:pPr>
                        <w:tabs>
                          <w:tab w:val="left" w:pos="1560"/>
                        </w:tabs>
                        <w:spacing w:line="240" w:lineRule="auto"/>
                        <w:ind w:left="1560" w:hanging="1560"/>
                        <w:rPr>
                          <w:b/>
                        </w:rPr>
                      </w:pPr>
                      <w:r w:rsidRPr="00426253">
                        <w:rPr>
                          <w:b/>
                        </w:rPr>
                        <w:t xml:space="preserve">Kunde: </w:t>
                      </w:r>
                      <w:r w:rsidRPr="00426253">
                        <w:rPr>
                          <w:b/>
                        </w:rPr>
                        <w:tab/>
                      </w:r>
                      <w:r w:rsidR="0039492E">
                        <w:rPr>
                          <w:b/>
                        </w:rPr>
                        <w:t>Bertelsmann Stiftung</w:t>
                      </w:r>
                    </w:p>
                    <w:p w:rsidR="00AF2D95" w:rsidRPr="00426253" w:rsidRDefault="00AF2D95" w:rsidP="00635572">
                      <w:pPr>
                        <w:tabs>
                          <w:tab w:val="left" w:pos="1560"/>
                        </w:tabs>
                        <w:spacing w:line="240" w:lineRule="auto"/>
                        <w:ind w:left="1560" w:hanging="1560"/>
                      </w:pPr>
                      <w:r>
                        <w:rPr>
                          <w:b/>
                        </w:rPr>
                        <w:t>Projekt:</w:t>
                      </w:r>
                      <w:r>
                        <w:rPr>
                          <w:b/>
                        </w:rPr>
                        <w:tab/>
                      </w:r>
                      <w:sdt>
                        <w:sdtPr>
                          <w:alias w:val="Titel"/>
                          <w:id w:val="94065513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9492E">
                            <w:t>Installationsanleitung</w:t>
                          </w:r>
                        </w:sdtContent>
                      </w:sdt>
                    </w:p>
                    <w:p w:rsidR="00AF2D95" w:rsidRPr="00426253" w:rsidRDefault="00AF2D95" w:rsidP="00635572">
                      <w:pPr>
                        <w:tabs>
                          <w:tab w:val="left" w:pos="1560"/>
                        </w:tabs>
                        <w:spacing w:line="240" w:lineRule="auto"/>
                      </w:pPr>
                      <w:r w:rsidRPr="00426253">
                        <w:rPr>
                          <w:b/>
                        </w:rPr>
                        <w:t>Version:</w:t>
                      </w:r>
                      <w:r w:rsidRPr="00426253">
                        <w:tab/>
                      </w:r>
                      <w:sdt>
                        <w:sdtPr>
                          <w:alias w:val="Status"/>
                          <w:id w:val="-401599699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EndPr/>
                        <w:sdtContent>
                          <w:r w:rsidR="0039492E">
                            <w:t>1.0</w:t>
                          </w:r>
                        </w:sdtContent>
                      </w:sdt>
                    </w:p>
                    <w:p w:rsidR="00AF2D95" w:rsidRDefault="00AF2D95" w:rsidP="00635572">
                      <w:pPr>
                        <w:tabs>
                          <w:tab w:val="left" w:pos="1560"/>
                        </w:tabs>
                        <w:spacing w:line="240" w:lineRule="auto"/>
                      </w:pPr>
                      <w:r w:rsidRPr="00426253">
                        <w:rPr>
                          <w:b/>
                        </w:rPr>
                        <w:t>Datum:</w:t>
                      </w:r>
                      <w:r w:rsidRPr="00426253">
                        <w:tab/>
                      </w:r>
                      <w:sdt>
                        <w:sdtPr>
                          <w:alias w:val="Veröffentlichungsdatum"/>
                          <w:id w:val="36635022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4-07-25T00:00:00Z">
                            <w:dateFormat w:val="dd.M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9492E">
                            <w:t>25.07.2014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39492E" w:rsidRDefault="00A02EE7" w:rsidP="0039492E">
      <w:pPr>
        <w:pStyle w:val="AxureHeading1"/>
      </w:pPr>
      <w:r>
        <w:br w:type="column"/>
      </w:r>
      <w:r w:rsidR="0039492E">
        <w:lastRenderedPageBreak/>
        <w:t>Systemvoraussetzungen</w:t>
      </w:r>
    </w:p>
    <w:p w:rsidR="0039492E" w:rsidRDefault="0039492E" w:rsidP="0039492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Webserver mit Apache 2.x </w:t>
      </w:r>
    </w:p>
    <w:p w:rsidR="0039492E" w:rsidRDefault="0039492E" w:rsidP="0039492E">
      <w:pPr>
        <w:rPr>
          <w:rFonts w:asciiTheme="majorHAnsi" w:hAnsiTheme="majorHAnsi"/>
        </w:rPr>
      </w:pPr>
      <w:r>
        <w:rPr>
          <w:rFonts w:asciiTheme="majorHAnsi" w:hAnsiTheme="majorHAnsi"/>
        </w:rPr>
        <w:t>Datenbank MySQL 5.0.15 oder höher mit PDO (für die Installation wird eine leere Datenbank benötigt)</w:t>
      </w:r>
    </w:p>
    <w:p w:rsidR="0039492E" w:rsidRDefault="0039492E" w:rsidP="0039492E">
      <w:pPr>
        <w:rPr>
          <w:rFonts w:asciiTheme="majorHAnsi" w:hAnsiTheme="majorHAnsi"/>
        </w:rPr>
      </w:pPr>
      <w:r>
        <w:rPr>
          <w:rFonts w:asciiTheme="majorHAnsi" w:hAnsiTheme="majorHAnsi"/>
        </w:rPr>
        <w:t>PHP 5.2.5 oder höher (5.3 empfohlen)</w:t>
      </w:r>
    </w:p>
    <w:p w:rsidR="0039492E" w:rsidRDefault="0039492E" w:rsidP="0039492E">
      <w:pPr>
        <w:rPr>
          <w:rFonts w:asciiTheme="majorHAnsi" w:hAnsiTheme="majorHAnsi"/>
        </w:rPr>
      </w:pPr>
      <w:r>
        <w:rPr>
          <w:rFonts w:asciiTheme="majorHAnsi" w:hAnsiTheme="majorHAnsi"/>
        </w:rPr>
        <w:t>Speicherplatz 300 MB oder höher</w:t>
      </w:r>
    </w:p>
    <w:p w:rsidR="0039492E" w:rsidRDefault="0039492E" w:rsidP="0039492E">
      <w:pPr>
        <w:rPr>
          <w:rFonts w:asciiTheme="majorHAnsi" w:hAnsiTheme="majorHAnsi"/>
        </w:rPr>
      </w:pPr>
    </w:p>
    <w:p w:rsidR="0039492E" w:rsidRDefault="0039492E" w:rsidP="0039492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Einstellungen php.ini</w:t>
      </w:r>
    </w:p>
    <w:p w:rsidR="0039492E" w:rsidRDefault="0039492E" w:rsidP="0039492E">
      <w:pPr>
        <w:widowControl w:val="0"/>
        <w:autoSpaceDE w:val="0"/>
        <w:autoSpaceDN w:val="0"/>
        <w:adjustRightInd w:val="0"/>
        <w:spacing w:after="240"/>
        <w:rPr>
          <w:rFonts w:asciiTheme="majorHAnsi" w:eastAsiaTheme="minorEastAsia" w:hAnsiTheme="majorHAnsi" w:cs="Arial"/>
        </w:rPr>
      </w:pPr>
      <w:r>
        <w:rPr>
          <w:rFonts w:asciiTheme="majorHAnsi" w:hAnsiTheme="majorHAnsi" w:cs="Arial"/>
        </w:rPr>
        <w:t>memory_limit=512M oder höher</w:t>
      </w:r>
      <w:r>
        <w:rPr>
          <w:rFonts w:asciiTheme="majorHAnsi" w:hAnsiTheme="majorHAnsi" w:cs="Arial"/>
        </w:rPr>
        <w:br/>
        <w:t>max_execution_time 300 oder höher</w:t>
      </w:r>
    </w:p>
    <w:p w:rsidR="0039492E" w:rsidRDefault="0039492E" w:rsidP="0039492E">
      <w:pPr>
        <w:widowControl w:val="0"/>
        <w:autoSpaceDE w:val="0"/>
        <w:autoSpaceDN w:val="0"/>
        <w:adjustRightInd w:val="0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 xml:space="preserve">Einstellungen my.cnf </w:t>
      </w:r>
      <w:r>
        <w:rPr>
          <w:rFonts w:asciiTheme="majorHAnsi" w:hAnsiTheme="majorHAnsi" w:cs="Arial"/>
          <w:b/>
        </w:rPr>
        <w:br/>
      </w:r>
      <w:r>
        <w:rPr>
          <w:rFonts w:asciiTheme="majorHAnsi" w:hAnsiTheme="majorHAnsi" w:cs="Arial"/>
        </w:rPr>
        <w:t>max_allowed_packet = 32M oder höher</w:t>
      </w:r>
    </w:p>
    <w:p w:rsidR="0039492E" w:rsidRDefault="0039492E" w:rsidP="0039492E">
      <w:pPr>
        <w:widowControl w:val="0"/>
        <w:autoSpaceDE w:val="0"/>
        <w:autoSpaceDN w:val="0"/>
        <w:adjustRightInd w:val="0"/>
        <w:rPr>
          <w:rFonts w:cs="Arial"/>
          <w:szCs w:val="22"/>
        </w:rPr>
      </w:pPr>
    </w:p>
    <w:p w:rsidR="0039492E" w:rsidRDefault="0039492E" w:rsidP="0039492E">
      <w:pPr>
        <w:pStyle w:val="AxureHeading1"/>
        <w:rPr>
          <w:rFonts w:asciiTheme="majorHAnsi" w:hAnsiTheme="majorHAnsi"/>
          <w:sz w:val="32"/>
          <w:szCs w:val="32"/>
        </w:rPr>
      </w:pPr>
      <w:r>
        <w:t>Installationsschritte</w:t>
      </w:r>
    </w:p>
    <w:p w:rsidR="0039492E" w:rsidRDefault="0039492E" w:rsidP="0039492E">
      <w:pPr>
        <w:pStyle w:val="AxureHeading2"/>
      </w:pPr>
      <w:r>
        <w:t>Schritt 1</w:t>
      </w:r>
    </w:p>
    <w:p w:rsidR="0039492E" w:rsidRDefault="0039492E" w:rsidP="0039492E">
      <w:r>
        <w:t xml:space="preserve">Dateien und Verzeichnisse komplett in das Root-Verzeichnis des Webservers (z.B. httpdocs etc.) kopieren </w:t>
      </w:r>
    </w:p>
    <w:p w:rsidR="0039492E" w:rsidRDefault="0039492E" w:rsidP="0039492E">
      <w:pPr>
        <w:pStyle w:val="AxureHeading2"/>
      </w:pPr>
      <w:r>
        <w:t>Schritt 2</w:t>
      </w:r>
    </w:p>
    <w:p w:rsidR="0039492E" w:rsidRDefault="0039492E" w:rsidP="0039492E">
      <w:r>
        <w:t>Datenbank-Dump „dp-datenbunk.sql“ mittels phpMyAdmin oder Terminal in eine leere Datenbank auf dem Server importieren. (Terminal-Befehl: mysql –u [DB Benutzername&gt;]-p [DB Name] &lt; dp-datenbunk.sql , anschließend wird nach DP Passwort gefragt)</w:t>
      </w:r>
    </w:p>
    <w:p w:rsidR="0039492E" w:rsidRDefault="0039492E" w:rsidP="0039492E">
      <w:pPr>
        <w:pStyle w:val="AxureHeading2"/>
      </w:pPr>
      <w:r>
        <w:t>Schritt 3</w:t>
      </w:r>
    </w:p>
    <w:p w:rsidR="0039492E" w:rsidRDefault="0039492E" w:rsidP="0039492E">
      <w:r>
        <w:t>Datei /sites/default/settings.php konfigurieren:</w:t>
      </w:r>
    </w:p>
    <w:p w:rsidR="0039492E" w:rsidRDefault="0039492E" w:rsidP="0039492E">
      <w:r>
        <w:t>Ab Zeile 218:</w:t>
      </w:r>
    </w:p>
    <w:p w:rsidR="0039492E" w:rsidRDefault="0039492E" w:rsidP="0039492E">
      <w:r>
        <w:t xml:space="preserve">      'database' =&gt; '...',   - Datenbank Name                                                                                                                               </w:t>
      </w:r>
    </w:p>
    <w:p w:rsidR="0039492E" w:rsidRDefault="0039492E" w:rsidP="0039492E">
      <w:r>
        <w:t xml:space="preserve">      'username' =&gt; '...',   - Datenbank Benutzername                                                                                                                             </w:t>
      </w:r>
    </w:p>
    <w:p w:rsidR="0039492E" w:rsidRDefault="0039492E" w:rsidP="0039492E">
      <w:r>
        <w:lastRenderedPageBreak/>
        <w:t xml:space="preserve">      'password' =&gt; '...',    - Datenbank Passwort</w:t>
      </w:r>
    </w:p>
    <w:p w:rsidR="0039492E" w:rsidRDefault="0039492E" w:rsidP="0039492E">
      <w:pPr>
        <w:pStyle w:val="AxureHeading2"/>
      </w:pPr>
      <w:r>
        <w:t>Schritt 4</w:t>
      </w:r>
    </w:p>
    <w:p w:rsidR="0039492E" w:rsidRDefault="0039492E" w:rsidP="0039492E">
      <w:r>
        <w:t>Crontab in Terminal einstellen</w:t>
      </w:r>
    </w:p>
    <w:p w:rsidR="0039492E" w:rsidRDefault="0039492E" w:rsidP="0039492E">
      <w:r>
        <w:t># crontab –e</w:t>
      </w:r>
    </w:p>
    <w:p w:rsidR="0039492E" w:rsidRDefault="0039492E" w:rsidP="0039492E"/>
    <w:p w:rsidR="0039492E" w:rsidRDefault="0039492E" w:rsidP="0039492E">
      <w:r>
        <w:t>Folgende Zeile hinzufügen und crontab-Konfiguration speichern:</w:t>
      </w:r>
    </w:p>
    <w:p w:rsidR="0039492E" w:rsidRDefault="0039492E" w:rsidP="0039492E"/>
    <w:p w:rsidR="0039492E" w:rsidRPr="0039492E" w:rsidRDefault="0039492E" w:rsidP="0039492E">
      <w:pPr>
        <w:rPr>
          <w:lang w:val="en-US"/>
        </w:rPr>
      </w:pPr>
      <w:r w:rsidRPr="0039492E">
        <w:rPr>
          <w:lang w:val="en-US"/>
        </w:rPr>
        <w:t>* * * * wget -O - -q -t 1  http://www.IHRE-WEBSITE.de /sites/all/modules/contrib/elysia_cron/cron.php?cron_key=XHCCQBIV-aPWhji8dX0Ka-u_PcH3dmphIIr_hQOCD4M</w:t>
      </w:r>
    </w:p>
    <w:p w:rsidR="0039492E" w:rsidRPr="0039492E" w:rsidRDefault="0039492E" w:rsidP="0039492E">
      <w:pPr>
        <w:rPr>
          <w:lang w:val="en-US"/>
        </w:rPr>
      </w:pPr>
    </w:p>
    <w:p w:rsidR="0039492E" w:rsidRDefault="0039492E" w:rsidP="0039492E">
      <w:r>
        <w:t>Wenn nötig, Crontab neustarten</w:t>
      </w:r>
    </w:p>
    <w:p w:rsidR="0039492E" w:rsidRDefault="0039492E" w:rsidP="0039492E">
      <w:pPr>
        <w:pStyle w:val="AxureHeading2"/>
      </w:pPr>
      <w:r>
        <w:t>Schritt 5</w:t>
      </w:r>
    </w:p>
    <w:p w:rsidR="0039492E" w:rsidRDefault="0039492E" w:rsidP="0039492E">
      <w:r>
        <w:t>Als Administrator anmelden:</w:t>
      </w:r>
    </w:p>
    <w:p w:rsidR="0039492E" w:rsidRDefault="0039492E" w:rsidP="0039492E">
      <w:r>
        <w:t>E-Mail: bst-bf-admin@nexum.de</w:t>
      </w:r>
    </w:p>
    <w:p w:rsidR="0039492E" w:rsidRDefault="0039492E" w:rsidP="0039492E">
      <w:r>
        <w:t>Passwort: bst-bf-admin</w:t>
      </w:r>
    </w:p>
    <w:p w:rsidR="0039492E" w:rsidRDefault="0039492E" w:rsidP="0039492E"/>
    <w:p w:rsidR="0093060B" w:rsidRDefault="0039492E" w:rsidP="0039492E">
      <w:pPr>
        <w:pStyle w:val="AxureHeading1"/>
        <w:numPr>
          <w:ilvl w:val="0"/>
          <w:numId w:val="0"/>
        </w:numPr>
        <w:ind w:left="567"/>
      </w:pPr>
      <w:bookmarkStart w:id="0" w:name="_GoBack"/>
      <w:bookmarkEnd w:id="0"/>
      <w:r>
        <w:t xml:space="preserve"> </w:t>
      </w:r>
    </w:p>
    <w:sectPr w:rsidR="0093060B" w:rsidSect="00523385">
      <w:headerReference w:type="default" r:id="rId13"/>
      <w:footerReference w:type="default" r:id="rId14"/>
      <w:headerReference w:type="first" r:id="rId15"/>
      <w:pgSz w:w="11907" w:h="16840" w:code="9"/>
      <w:pgMar w:top="1701" w:right="1418" w:bottom="1418" w:left="1418" w:header="709" w:footer="45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135" w:rsidRDefault="00330135" w:rsidP="009B602A">
      <w:r>
        <w:separator/>
      </w:r>
    </w:p>
  </w:endnote>
  <w:endnote w:type="continuationSeparator" w:id="0">
    <w:p w:rsidR="00330135" w:rsidRDefault="00330135" w:rsidP="009B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95" w:rsidRDefault="00AF2D95" w:rsidP="00523385">
    <w:pPr>
      <w:pStyle w:val="Kopfzeile"/>
      <w:jc w:val="right"/>
      <w:rPr>
        <w:noProof/>
      </w:rPr>
    </w:pPr>
    <w:r w:rsidRPr="00F46B1D">
      <w:t xml:space="preserve"> </w:t>
    </w:r>
    <w:r w:rsidRPr="00033698">
      <w:t xml:space="preserve"> </w:t>
    </w:r>
    <w:sdt>
      <w:sdtPr>
        <w:alias w:val="Veröffentlichungsdatum"/>
        <w:tag w:val=""/>
        <w:id w:val="-1664847648"/>
        <w:dataBinding w:prefixMappings="xmlns:ns0='http://schemas.microsoft.com/office/2006/coverPageProps' " w:xpath="/ns0:CoverPageProperties[1]/ns0:PublishDate[1]" w:storeItemID="{55AF091B-3C7A-41E3-B477-F2FDAA23CFDA}"/>
        <w:date w:fullDate="2014-07-25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39492E">
          <w:t>25.07.2014</w:t>
        </w:r>
      </w:sdtContent>
    </w:sdt>
    <w:r>
      <w:tab/>
    </w:r>
    <w:r>
      <w:tab/>
    </w:r>
    <w:r w:rsidRPr="00033698">
      <w:t>Seite</w:t>
    </w:r>
    <w:r w:rsidRPr="00F10DD5"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9492E">
      <w:rPr>
        <w:noProof/>
      </w:rPr>
      <w:t>2</w:t>
    </w:r>
    <w:r>
      <w:rPr>
        <w:noProof/>
      </w:rPr>
      <w:fldChar w:fldCharType="end"/>
    </w:r>
    <w:r w:rsidRPr="00F10DD5">
      <w:t xml:space="preserve"> von </w:t>
    </w:r>
    <w:fldSimple w:instr=" NUMPAGES   \* MERGEFORMAT ">
      <w:r w:rsidR="0039492E">
        <w:rPr>
          <w:noProof/>
        </w:rPr>
        <w:t>3</w:t>
      </w:r>
    </w:fldSimple>
  </w:p>
  <w:p w:rsidR="00AF2D95" w:rsidRPr="00523385" w:rsidRDefault="00AF2D95" w:rsidP="00523385">
    <w:pPr>
      <w:pStyle w:val="Kopf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135" w:rsidRDefault="00330135" w:rsidP="009B602A">
      <w:r>
        <w:separator/>
      </w:r>
    </w:p>
  </w:footnote>
  <w:footnote w:type="continuationSeparator" w:id="0">
    <w:p w:rsidR="00330135" w:rsidRDefault="00330135" w:rsidP="009B6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95" w:rsidRPr="00487EB0" w:rsidRDefault="00330135" w:rsidP="00523385">
    <w:pPr>
      <w:pStyle w:val="Kopfzeilestrong"/>
      <w:rPr>
        <w:color w:val="808080" w:themeColor="background1" w:themeShade="80"/>
      </w:rPr>
    </w:pPr>
    <w:fldSimple w:instr=" STYLEREF  AxureHeading1  \* MERGEFORMAT ">
      <w:r w:rsidR="0039492E">
        <w:rPr>
          <w:noProof/>
        </w:rPr>
        <w:t>Systemvoraussetzungen</w:t>
      </w:r>
    </w:fldSimple>
    <w:r w:rsidR="00AF2D95">
      <w:rPr>
        <w:noProof/>
      </w:rPr>
      <w:tab/>
    </w:r>
    <w:r w:rsidR="00AF2D95">
      <w:rPr>
        <w:noProof/>
      </w:rPr>
      <w:tab/>
    </w:r>
    <w:r w:rsidR="00AF2D95" w:rsidRPr="00523385">
      <w:rPr>
        <w:b w:val="0"/>
        <w:noProof/>
      </w:rPr>
      <w:t>nexum AG</w:t>
    </w:r>
  </w:p>
  <w:p w:rsidR="0039492E" w:rsidRDefault="0039492E" w:rsidP="00523385">
    <w:pPr>
      <w:pStyle w:val="Kopfzeile"/>
    </w:pPr>
    <w:r>
      <w:t>Installationsanleitung</w:t>
    </w:r>
    <w:r w:rsidRPr="00523385">
      <w:t xml:space="preserve"> </w:t>
    </w:r>
  </w:p>
  <w:p w:rsidR="00AF2D95" w:rsidRPr="00523385" w:rsidRDefault="00AF2D95" w:rsidP="00523385">
    <w:pPr>
      <w:pStyle w:val="Kopfzeile"/>
    </w:pPr>
    <w:r w:rsidRPr="00523385">
      <w:t xml:space="preserve">Version: </w:t>
    </w:r>
    <w:sdt>
      <w:sdtPr>
        <w:alias w:val="Status"/>
        <w:id w:val="89162178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9492E">
          <w:t>1.0</w:t>
        </w:r>
      </w:sdtContent>
    </w:sdt>
    <w:r w:rsidRPr="00523385">
      <w:t xml:space="preserve"> - </w:t>
    </w:r>
    <w:sdt>
      <w:sdtPr>
        <w:alias w:val="Veröffentlichungsdatum"/>
        <w:id w:val="104937545"/>
        <w:dataBinding w:prefixMappings="xmlns:ns0='http://schemas.microsoft.com/office/2006/coverPageProps' " w:xpath="/ns0:CoverPageProperties[1]/ns0:PublishDate[1]" w:storeItemID="{55AF091B-3C7A-41E3-B477-F2FDAA23CFDA}"/>
        <w:date w:fullDate="2014-07-25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39492E">
          <w:t>25.07.2014</w:t>
        </w:r>
      </w:sdtContent>
    </w:sdt>
  </w:p>
  <w:p w:rsidR="00AF2D95" w:rsidRPr="00EF1039" w:rsidRDefault="00AF2D95" w:rsidP="00EF103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95" w:rsidRDefault="00AF2D95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927A631" wp14:editId="51520776">
          <wp:simplePos x="0" y="0"/>
          <wp:positionH relativeFrom="column">
            <wp:posOffset>4298950</wp:posOffset>
          </wp:positionH>
          <wp:positionV relativeFrom="paragraph">
            <wp:posOffset>-226695</wp:posOffset>
          </wp:positionV>
          <wp:extent cx="1220400" cy="1224000"/>
          <wp:effectExtent l="0" t="0" r="0" b="0"/>
          <wp:wrapNone/>
          <wp:docPr id="2" name="Bild 2" descr="nexum_logo_1000x1000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xum_logo_1000x1000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00" cy="122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2D1E"/>
    <w:multiLevelType w:val="hybridMultilevel"/>
    <w:tmpl w:val="3AD44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11FCC"/>
    <w:multiLevelType w:val="multilevel"/>
    <w:tmpl w:val="1238567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1C93155"/>
    <w:multiLevelType w:val="hybridMultilevel"/>
    <w:tmpl w:val="74208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532E"/>
    <w:multiLevelType w:val="hybridMultilevel"/>
    <w:tmpl w:val="8C8C4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B7A6F"/>
    <w:multiLevelType w:val="hybridMultilevel"/>
    <w:tmpl w:val="D8E46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27719"/>
    <w:multiLevelType w:val="hybridMultilevel"/>
    <w:tmpl w:val="91EEB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6B65CA"/>
    <w:multiLevelType w:val="multilevel"/>
    <w:tmpl w:val="2480CAF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F7511DF"/>
    <w:multiLevelType w:val="hybridMultilevel"/>
    <w:tmpl w:val="72B4D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4097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35"/>
    <w:rsid w:val="000016E9"/>
    <w:rsid w:val="00001729"/>
    <w:rsid w:val="000042DF"/>
    <w:rsid w:val="0002024A"/>
    <w:rsid w:val="000247CE"/>
    <w:rsid w:val="000327A0"/>
    <w:rsid w:val="000404F6"/>
    <w:rsid w:val="0004210A"/>
    <w:rsid w:val="00042940"/>
    <w:rsid w:val="000438A4"/>
    <w:rsid w:val="00056AA3"/>
    <w:rsid w:val="00057B70"/>
    <w:rsid w:val="00057BF1"/>
    <w:rsid w:val="00061A83"/>
    <w:rsid w:val="0007146A"/>
    <w:rsid w:val="00075991"/>
    <w:rsid w:val="00082FF4"/>
    <w:rsid w:val="000927E2"/>
    <w:rsid w:val="000A0635"/>
    <w:rsid w:val="000B3E74"/>
    <w:rsid w:val="000C07F5"/>
    <w:rsid w:val="000C46BF"/>
    <w:rsid w:val="000D3A0A"/>
    <w:rsid w:val="000D4F74"/>
    <w:rsid w:val="000D6505"/>
    <w:rsid w:val="000E1243"/>
    <w:rsid w:val="000E33AC"/>
    <w:rsid w:val="000E3439"/>
    <w:rsid w:val="000E4CE6"/>
    <w:rsid w:val="000E6025"/>
    <w:rsid w:val="00103975"/>
    <w:rsid w:val="001054A1"/>
    <w:rsid w:val="00112780"/>
    <w:rsid w:val="0011765A"/>
    <w:rsid w:val="0012616F"/>
    <w:rsid w:val="00126F12"/>
    <w:rsid w:val="00130A8C"/>
    <w:rsid w:val="0013113E"/>
    <w:rsid w:val="0013329F"/>
    <w:rsid w:val="00134D06"/>
    <w:rsid w:val="0014594B"/>
    <w:rsid w:val="001575F8"/>
    <w:rsid w:val="0016569D"/>
    <w:rsid w:val="001672E3"/>
    <w:rsid w:val="00172363"/>
    <w:rsid w:val="00175E5D"/>
    <w:rsid w:val="00177D4F"/>
    <w:rsid w:val="00180F23"/>
    <w:rsid w:val="001822B6"/>
    <w:rsid w:val="001837FA"/>
    <w:rsid w:val="001B3DE3"/>
    <w:rsid w:val="001B63BE"/>
    <w:rsid w:val="001B6F41"/>
    <w:rsid w:val="001B7435"/>
    <w:rsid w:val="001C2D4A"/>
    <w:rsid w:val="001C5100"/>
    <w:rsid w:val="001C71A2"/>
    <w:rsid w:val="001D0382"/>
    <w:rsid w:val="001D2C01"/>
    <w:rsid w:val="001D36CC"/>
    <w:rsid w:val="001D3D85"/>
    <w:rsid w:val="001D5A91"/>
    <w:rsid w:val="001F29BF"/>
    <w:rsid w:val="00200AB2"/>
    <w:rsid w:val="00205B8C"/>
    <w:rsid w:val="002136FD"/>
    <w:rsid w:val="00216CD2"/>
    <w:rsid w:val="0021768A"/>
    <w:rsid w:val="00221722"/>
    <w:rsid w:val="00223887"/>
    <w:rsid w:val="00230B50"/>
    <w:rsid w:val="002320C9"/>
    <w:rsid w:val="00241013"/>
    <w:rsid w:val="002443D3"/>
    <w:rsid w:val="00244BF0"/>
    <w:rsid w:val="00245D69"/>
    <w:rsid w:val="002470A8"/>
    <w:rsid w:val="00250204"/>
    <w:rsid w:val="00251B2C"/>
    <w:rsid w:val="002539DF"/>
    <w:rsid w:val="00257AD2"/>
    <w:rsid w:val="00260872"/>
    <w:rsid w:val="00260E79"/>
    <w:rsid w:val="00263AEE"/>
    <w:rsid w:val="00266C46"/>
    <w:rsid w:val="00274A22"/>
    <w:rsid w:val="002761E0"/>
    <w:rsid w:val="0027707B"/>
    <w:rsid w:val="002912BB"/>
    <w:rsid w:val="00292346"/>
    <w:rsid w:val="00297DB6"/>
    <w:rsid w:val="002A1CDB"/>
    <w:rsid w:val="002A24AD"/>
    <w:rsid w:val="002A4680"/>
    <w:rsid w:val="002B6500"/>
    <w:rsid w:val="002C3BD2"/>
    <w:rsid w:val="002C512F"/>
    <w:rsid w:val="002D4D84"/>
    <w:rsid w:val="002F6A26"/>
    <w:rsid w:val="00300E8C"/>
    <w:rsid w:val="00302856"/>
    <w:rsid w:val="003032FE"/>
    <w:rsid w:val="00303F43"/>
    <w:rsid w:val="003043DD"/>
    <w:rsid w:val="00306BD3"/>
    <w:rsid w:val="00310108"/>
    <w:rsid w:val="0032043E"/>
    <w:rsid w:val="003230A3"/>
    <w:rsid w:val="003234DB"/>
    <w:rsid w:val="00323960"/>
    <w:rsid w:val="00330135"/>
    <w:rsid w:val="00332431"/>
    <w:rsid w:val="00335167"/>
    <w:rsid w:val="00343BD2"/>
    <w:rsid w:val="00343C44"/>
    <w:rsid w:val="00350E59"/>
    <w:rsid w:val="00356F79"/>
    <w:rsid w:val="00360CB9"/>
    <w:rsid w:val="00366DA4"/>
    <w:rsid w:val="003808A4"/>
    <w:rsid w:val="00387C76"/>
    <w:rsid w:val="0039492E"/>
    <w:rsid w:val="003A7C12"/>
    <w:rsid w:val="003B1659"/>
    <w:rsid w:val="003B6F7B"/>
    <w:rsid w:val="003C2807"/>
    <w:rsid w:val="003C515E"/>
    <w:rsid w:val="003C6432"/>
    <w:rsid w:val="003C78B1"/>
    <w:rsid w:val="003D6433"/>
    <w:rsid w:val="003E0628"/>
    <w:rsid w:val="003F5984"/>
    <w:rsid w:val="00401C09"/>
    <w:rsid w:val="00401D3B"/>
    <w:rsid w:val="004056EA"/>
    <w:rsid w:val="00407406"/>
    <w:rsid w:val="00416E4B"/>
    <w:rsid w:val="00425117"/>
    <w:rsid w:val="00426B52"/>
    <w:rsid w:val="00427A0F"/>
    <w:rsid w:val="00432DC0"/>
    <w:rsid w:val="004412E1"/>
    <w:rsid w:val="004415A4"/>
    <w:rsid w:val="00454DEA"/>
    <w:rsid w:val="004551CD"/>
    <w:rsid w:val="00461DF3"/>
    <w:rsid w:val="0046497B"/>
    <w:rsid w:val="0047487E"/>
    <w:rsid w:val="00474D83"/>
    <w:rsid w:val="00476BFF"/>
    <w:rsid w:val="00492891"/>
    <w:rsid w:val="00492CD4"/>
    <w:rsid w:val="004A0066"/>
    <w:rsid w:val="004A1967"/>
    <w:rsid w:val="004A57ED"/>
    <w:rsid w:val="004B280B"/>
    <w:rsid w:val="004B7274"/>
    <w:rsid w:val="004C1052"/>
    <w:rsid w:val="004C1B23"/>
    <w:rsid w:val="004D04E9"/>
    <w:rsid w:val="004D2D0B"/>
    <w:rsid w:val="004D7EC4"/>
    <w:rsid w:val="004E003F"/>
    <w:rsid w:val="00505396"/>
    <w:rsid w:val="00511FF2"/>
    <w:rsid w:val="00522932"/>
    <w:rsid w:val="00523385"/>
    <w:rsid w:val="00526A97"/>
    <w:rsid w:val="00532A01"/>
    <w:rsid w:val="005333C0"/>
    <w:rsid w:val="00533916"/>
    <w:rsid w:val="005343C8"/>
    <w:rsid w:val="005362F2"/>
    <w:rsid w:val="00544950"/>
    <w:rsid w:val="00554E52"/>
    <w:rsid w:val="00570A97"/>
    <w:rsid w:val="00571726"/>
    <w:rsid w:val="00574F2A"/>
    <w:rsid w:val="005815B1"/>
    <w:rsid w:val="005828A2"/>
    <w:rsid w:val="005838C3"/>
    <w:rsid w:val="0059223D"/>
    <w:rsid w:val="0059387A"/>
    <w:rsid w:val="00595F1E"/>
    <w:rsid w:val="00596946"/>
    <w:rsid w:val="0059757A"/>
    <w:rsid w:val="005A0837"/>
    <w:rsid w:val="005A1CAF"/>
    <w:rsid w:val="005B32DA"/>
    <w:rsid w:val="005B3C34"/>
    <w:rsid w:val="005B4F93"/>
    <w:rsid w:val="005B72F6"/>
    <w:rsid w:val="005B7DEE"/>
    <w:rsid w:val="005C76A0"/>
    <w:rsid w:val="005F41DB"/>
    <w:rsid w:val="005F5CA9"/>
    <w:rsid w:val="00601622"/>
    <w:rsid w:val="0060420F"/>
    <w:rsid w:val="00613C2A"/>
    <w:rsid w:val="00622D3A"/>
    <w:rsid w:val="006243DA"/>
    <w:rsid w:val="00627250"/>
    <w:rsid w:val="00632E5A"/>
    <w:rsid w:val="00635572"/>
    <w:rsid w:val="00652819"/>
    <w:rsid w:val="00655B4E"/>
    <w:rsid w:val="00656636"/>
    <w:rsid w:val="006619B7"/>
    <w:rsid w:val="00665A8F"/>
    <w:rsid w:val="00673641"/>
    <w:rsid w:val="00682064"/>
    <w:rsid w:val="00684C54"/>
    <w:rsid w:val="0068560F"/>
    <w:rsid w:val="00692315"/>
    <w:rsid w:val="0069736B"/>
    <w:rsid w:val="00697479"/>
    <w:rsid w:val="006B17DE"/>
    <w:rsid w:val="006B4EC6"/>
    <w:rsid w:val="006B6EA2"/>
    <w:rsid w:val="006B7671"/>
    <w:rsid w:val="006C1134"/>
    <w:rsid w:val="006C2C80"/>
    <w:rsid w:val="006C412E"/>
    <w:rsid w:val="006C595A"/>
    <w:rsid w:val="006D6DD4"/>
    <w:rsid w:val="006E3D6A"/>
    <w:rsid w:val="006F0C05"/>
    <w:rsid w:val="007003A8"/>
    <w:rsid w:val="00705030"/>
    <w:rsid w:val="00710BA9"/>
    <w:rsid w:val="00721202"/>
    <w:rsid w:val="007219BC"/>
    <w:rsid w:val="00723E76"/>
    <w:rsid w:val="00726346"/>
    <w:rsid w:val="00730031"/>
    <w:rsid w:val="0073132F"/>
    <w:rsid w:val="00732042"/>
    <w:rsid w:val="007363CC"/>
    <w:rsid w:val="0073749E"/>
    <w:rsid w:val="00740C4A"/>
    <w:rsid w:val="007449C7"/>
    <w:rsid w:val="007466E6"/>
    <w:rsid w:val="00752666"/>
    <w:rsid w:val="007539E0"/>
    <w:rsid w:val="007633D8"/>
    <w:rsid w:val="00772CBA"/>
    <w:rsid w:val="007738B0"/>
    <w:rsid w:val="00775968"/>
    <w:rsid w:val="0078716C"/>
    <w:rsid w:val="00787F84"/>
    <w:rsid w:val="00795538"/>
    <w:rsid w:val="00796CAA"/>
    <w:rsid w:val="00797384"/>
    <w:rsid w:val="007A0D46"/>
    <w:rsid w:val="007A558A"/>
    <w:rsid w:val="007A6BBB"/>
    <w:rsid w:val="007B4D49"/>
    <w:rsid w:val="007B5D6A"/>
    <w:rsid w:val="007C0838"/>
    <w:rsid w:val="007C28B9"/>
    <w:rsid w:val="007C2D19"/>
    <w:rsid w:val="007C672D"/>
    <w:rsid w:val="007C7E46"/>
    <w:rsid w:val="007D1422"/>
    <w:rsid w:val="007D4703"/>
    <w:rsid w:val="007F5F96"/>
    <w:rsid w:val="00801C32"/>
    <w:rsid w:val="00801E57"/>
    <w:rsid w:val="008122EA"/>
    <w:rsid w:val="00812B47"/>
    <w:rsid w:val="00813BF3"/>
    <w:rsid w:val="00813BF6"/>
    <w:rsid w:val="00821BA9"/>
    <w:rsid w:val="00823C71"/>
    <w:rsid w:val="008247B8"/>
    <w:rsid w:val="00830D9B"/>
    <w:rsid w:val="008407A7"/>
    <w:rsid w:val="0084153B"/>
    <w:rsid w:val="008421DA"/>
    <w:rsid w:val="00845275"/>
    <w:rsid w:val="00851ECF"/>
    <w:rsid w:val="00854BE1"/>
    <w:rsid w:val="0086676B"/>
    <w:rsid w:val="00866B3F"/>
    <w:rsid w:val="0087276F"/>
    <w:rsid w:val="00872D0C"/>
    <w:rsid w:val="00874E16"/>
    <w:rsid w:val="008873FA"/>
    <w:rsid w:val="0089045A"/>
    <w:rsid w:val="00892CEA"/>
    <w:rsid w:val="00897412"/>
    <w:rsid w:val="008A33A6"/>
    <w:rsid w:val="008A7AD1"/>
    <w:rsid w:val="008B2E66"/>
    <w:rsid w:val="008B6014"/>
    <w:rsid w:val="008B7871"/>
    <w:rsid w:val="008C502E"/>
    <w:rsid w:val="008D40F7"/>
    <w:rsid w:val="008D507B"/>
    <w:rsid w:val="008D537C"/>
    <w:rsid w:val="008D5EBB"/>
    <w:rsid w:val="008E6898"/>
    <w:rsid w:val="008F0DDB"/>
    <w:rsid w:val="008F114D"/>
    <w:rsid w:val="008F592D"/>
    <w:rsid w:val="00905697"/>
    <w:rsid w:val="009127A1"/>
    <w:rsid w:val="00915CE6"/>
    <w:rsid w:val="00916746"/>
    <w:rsid w:val="00917972"/>
    <w:rsid w:val="009209E6"/>
    <w:rsid w:val="009276DC"/>
    <w:rsid w:val="0093060B"/>
    <w:rsid w:val="00936C81"/>
    <w:rsid w:val="00936C89"/>
    <w:rsid w:val="00941B72"/>
    <w:rsid w:val="00942FF6"/>
    <w:rsid w:val="00950759"/>
    <w:rsid w:val="0095236E"/>
    <w:rsid w:val="00953C09"/>
    <w:rsid w:val="009607AE"/>
    <w:rsid w:val="00963C3F"/>
    <w:rsid w:val="00973E2F"/>
    <w:rsid w:val="0097543F"/>
    <w:rsid w:val="0097645C"/>
    <w:rsid w:val="009823E7"/>
    <w:rsid w:val="00991B43"/>
    <w:rsid w:val="009938FB"/>
    <w:rsid w:val="009956E5"/>
    <w:rsid w:val="009A3D7A"/>
    <w:rsid w:val="009A798D"/>
    <w:rsid w:val="009B602A"/>
    <w:rsid w:val="009B61B6"/>
    <w:rsid w:val="009B6323"/>
    <w:rsid w:val="009B7409"/>
    <w:rsid w:val="009C706E"/>
    <w:rsid w:val="009C7116"/>
    <w:rsid w:val="009E1AB2"/>
    <w:rsid w:val="009E30DA"/>
    <w:rsid w:val="00A024FD"/>
    <w:rsid w:val="00A027D1"/>
    <w:rsid w:val="00A02EE7"/>
    <w:rsid w:val="00A12313"/>
    <w:rsid w:val="00A13FB4"/>
    <w:rsid w:val="00A21F02"/>
    <w:rsid w:val="00A26B21"/>
    <w:rsid w:val="00A43E2C"/>
    <w:rsid w:val="00A533C4"/>
    <w:rsid w:val="00A56372"/>
    <w:rsid w:val="00A60257"/>
    <w:rsid w:val="00A66265"/>
    <w:rsid w:val="00A6797C"/>
    <w:rsid w:val="00A734C9"/>
    <w:rsid w:val="00A77C0F"/>
    <w:rsid w:val="00A8001B"/>
    <w:rsid w:val="00A83065"/>
    <w:rsid w:val="00A86174"/>
    <w:rsid w:val="00A86CAC"/>
    <w:rsid w:val="00A93B42"/>
    <w:rsid w:val="00A953BD"/>
    <w:rsid w:val="00AB103F"/>
    <w:rsid w:val="00AB5BA7"/>
    <w:rsid w:val="00AC027F"/>
    <w:rsid w:val="00AC49FE"/>
    <w:rsid w:val="00AC7DB3"/>
    <w:rsid w:val="00AD0219"/>
    <w:rsid w:val="00AD42F2"/>
    <w:rsid w:val="00AD6494"/>
    <w:rsid w:val="00AE042B"/>
    <w:rsid w:val="00AE0899"/>
    <w:rsid w:val="00AF243D"/>
    <w:rsid w:val="00AF2D95"/>
    <w:rsid w:val="00AF2E34"/>
    <w:rsid w:val="00AF402F"/>
    <w:rsid w:val="00B007A7"/>
    <w:rsid w:val="00B0262E"/>
    <w:rsid w:val="00B034CE"/>
    <w:rsid w:val="00B053B2"/>
    <w:rsid w:val="00B05D67"/>
    <w:rsid w:val="00B0608A"/>
    <w:rsid w:val="00B1335C"/>
    <w:rsid w:val="00B13B7F"/>
    <w:rsid w:val="00B14927"/>
    <w:rsid w:val="00B208E4"/>
    <w:rsid w:val="00B2253D"/>
    <w:rsid w:val="00B3001C"/>
    <w:rsid w:val="00B35101"/>
    <w:rsid w:val="00B36672"/>
    <w:rsid w:val="00B43925"/>
    <w:rsid w:val="00B46EA4"/>
    <w:rsid w:val="00B50E2F"/>
    <w:rsid w:val="00B52E0E"/>
    <w:rsid w:val="00B54D58"/>
    <w:rsid w:val="00B555F4"/>
    <w:rsid w:val="00B61B3D"/>
    <w:rsid w:val="00B61CCB"/>
    <w:rsid w:val="00B70968"/>
    <w:rsid w:val="00B7325A"/>
    <w:rsid w:val="00B77DA9"/>
    <w:rsid w:val="00B9083A"/>
    <w:rsid w:val="00B920A9"/>
    <w:rsid w:val="00B92349"/>
    <w:rsid w:val="00B945DE"/>
    <w:rsid w:val="00BB31CE"/>
    <w:rsid w:val="00BB4EDF"/>
    <w:rsid w:val="00BB6B7D"/>
    <w:rsid w:val="00BB6FBC"/>
    <w:rsid w:val="00BD63EF"/>
    <w:rsid w:val="00BE194E"/>
    <w:rsid w:val="00BF56B6"/>
    <w:rsid w:val="00C06A7D"/>
    <w:rsid w:val="00C073B1"/>
    <w:rsid w:val="00C15276"/>
    <w:rsid w:val="00C22CDB"/>
    <w:rsid w:val="00C231AB"/>
    <w:rsid w:val="00C23EDC"/>
    <w:rsid w:val="00C2491A"/>
    <w:rsid w:val="00C27DE8"/>
    <w:rsid w:val="00C31D47"/>
    <w:rsid w:val="00C32B36"/>
    <w:rsid w:val="00C35277"/>
    <w:rsid w:val="00C3687D"/>
    <w:rsid w:val="00C36C00"/>
    <w:rsid w:val="00C3790F"/>
    <w:rsid w:val="00C466C7"/>
    <w:rsid w:val="00C47174"/>
    <w:rsid w:val="00C5657F"/>
    <w:rsid w:val="00C56E90"/>
    <w:rsid w:val="00C64B2C"/>
    <w:rsid w:val="00C77FB4"/>
    <w:rsid w:val="00C847F3"/>
    <w:rsid w:val="00C85B97"/>
    <w:rsid w:val="00C9767A"/>
    <w:rsid w:val="00CA2A63"/>
    <w:rsid w:val="00CA4814"/>
    <w:rsid w:val="00CA52EE"/>
    <w:rsid w:val="00CA69B0"/>
    <w:rsid w:val="00CA6D67"/>
    <w:rsid w:val="00CB1834"/>
    <w:rsid w:val="00CB1DD0"/>
    <w:rsid w:val="00CB4208"/>
    <w:rsid w:val="00CB49A2"/>
    <w:rsid w:val="00CB6CA7"/>
    <w:rsid w:val="00CC446E"/>
    <w:rsid w:val="00CC7AFB"/>
    <w:rsid w:val="00CD00EB"/>
    <w:rsid w:val="00CE4C71"/>
    <w:rsid w:val="00CF436F"/>
    <w:rsid w:val="00CF4CD0"/>
    <w:rsid w:val="00D03423"/>
    <w:rsid w:val="00D142BC"/>
    <w:rsid w:val="00D1613D"/>
    <w:rsid w:val="00D17075"/>
    <w:rsid w:val="00D22A5B"/>
    <w:rsid w:val="00D24B6A"/>
    <w:rsid w:val="00D30500"/>
    <w:rsid w:val="00D3535C"/>
    <w:rsid w:val="00D35C02"/>
    <w:rsid w:val="00D40FB8"/>
    <w:rsid w:val="00D41601"/>
    <w:rsid w:val="00D51785"/>
    <w:rsid w:val="00D54738"/>
    <w:rsid w:val="00D70AA2"/>
    <w:rsid w:val="00D84896"/>
    <w:rsid w:val="00D90021"/>
    <w:rsid w:val="00D92127"/>
    <w:rsid w:val="00D94141"/>
    <w:rsid w:val="00DA6D54"/>
    <w:rsid w:val="00DB616D"/>
    <w:rsid w:val="00DC1E5C"/>
    <w:rsid w:val="00DC32B8"/>
    <w:rsid w:val="00DD2181"/>
    <w:rsid w:val="00DE5A81"/>
    <w:rsid w:val="00DF5E49"/>
    <w:rsid w:val="00DF674E"/>
    <w:rsid w:val="00DF6843"/>
    <w:rsid w:val="00DF75F7"/>
    <w:rsid w:val="00E04A80"/>
    <w:rsid w:val="00E05727"/>
    <w:rsid w:val="00E109FE"/>
    <w:rsid w:val="00E11AC0"/>
    <w:rsid w:val="00E11D5C"/>
    <w:rsid w:val="00E16AF4"/>
    <w:rsid w:val="00E203AA"/>
    <w:rsid w:val="00E224B5"/>
    <w:rsid w:val="00E23FD1"/>
    <w:rsid w:val="00E243D7"/>
    <w:rsid w:val="00E2663A"/>
    <w:rsid w:val="00E26BA7"/>
    <w:rsid w:val="00E271EF"/>
    <w:rsid w:val="00E33319"/>
    <w:rsid w:val="00E6076B"/>
    <w:rsid w:val="00E766BE"/>
    <w:rsid w:val="00E80585"/>
    <w:rsid w:val="00E86AEE"/>
    <w:rsid w:val="00E87345"/>
    <w:rsid w:val="00E90BEE"/>
    <w:rsid w:val="00EA0C49"/>
    <w:rsid w:val="00EA41A2"/>
    <w:rsid w:val="00EC0875"/>
    <w:rsid w:val="00EC3C75"/>
    <w:rsid w:val="00EC65F7"/>
    <w:rsid w:val="00EC6E81"/>
    <w:rsid w:val="00EF1039"/>
    <w:rsid w:val="00EF164F"/>
    <w:rsid w:val="00EF740B"/>
    <w:rsid w:val="00F012C2"/>
    <w:rsid w:val="00F07CA2"/>
    <w:rsid w:val="00F12DA7"/>
    <w:rsid w:val="00F144AE"/>
    <w:rsid w:val="00F2057D"/>
    <w:rsid w:val="00F231A0"/>
    <w:rsid w:val="00F258C1"/>
    <w:rsid w:val="00F26670"/>
    <w:rsid w:val="00F27F13"/>
    <w:rsid w:val="00F34426"/>
    <w:rsid w:val="00F365A3"/>
    <w:rsid w:val="00F430B2"/>
    <w:rsid w:val="00F444C7"/>
    <w:rsid w:val="00F46723"/>
    <w:rsid w:val="00F47C4F"/>
    <w:rsid w:val="00F54225"/>
    <w:rsid w:val="00F54BDD"/>
    <w:rsid w:val="00F57CCA"/>
    <w:rsid w:val="00F838FA"/>
    <w:rsid w:val="00F876E6"/>
    <w:rsid w:val="00F952E0"/>
    <w:rsid w:val="00FA01E5"/>
    <w:rsid w:val="00FA251D"/>
    <w:rsid w:val="00FB0B34"/>
    <w:rsid w:val="00FB48F5"/>
    <w:rsid w:val="00FB567B"/>
    <w:rsid w:val="00FC59BD"/>
    <w:rsid w:val="00FC7833"/>
    <w:rsid w:val="00FD0837"/>
    <w:rsid w:val="00FD283B"/>
    <w:rsid w:val="00FD336F"/>
    <w:rsid w:val="00FE62E5"/>
    <w:rsid w:val="00FE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page;mso-position-vertical:center;mso-position-vertical-relative:top-margin-area;v-text-anchor:middle" fillcolor="#9b9b9b" stroke="f" strokecolor="none [3212]">
      <v:fill color="#9b9b9b" color2="none [2405]"/>
      <v:stroke color="none [3212]" weight="2pt" on="f"/>
      <o:colormru v:ext="edit" colors="#0f6596,#9b9b9b"/>
    </o:shapedefaults>
    <o:shapelayout v:ext="edit">
      <o:idmap v:ext="edit" data="1"/>
    </o:shapelayout>
  </w:shapeDefaults>
  <w:decimalSymbol w:val=","/>
  <w:listSeparator w:val=";"/>
  <w14:docId w14:val="3C4D28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F29BF"/>
    <w:pPr>
      <w:spacing w:after="60" w:line="360" w:lineRule="auto"/>
    </w:pPr>
    <w:rPr>
      <w:rFonts w:ascii="Arial" w:hAnsi="Arial"/>
      <w:position w:val="3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55B4E"/>
    <w:pPr>
      <w:keepNext/>
      <w:keepLines/>
      <w:numPr>
        <w:numId w:val="18"/>
      </w:numPr>
      <w:spacing w:before="600" w:after="0"/>
      <w:ind w:left="567" w:hanging="567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55B4E"/>
    <w:pPr>
      <w:keepNext/>
      <w:keepLines/>
      <w:numPr>
        <w:ilvl w:val="1"/>
        <w:numId w:val="18"/>
      </w:numPr>
      <w:tabs>
        <w:tab w:val="left" w:pos="851"/>
      </w:tabs>
      <w:spacing w:before="360" w:after="0"/>
      <w:ind w:left="851" w:hanging="851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655B4E"/>
    <w:pPr>
      <w:keepNext/>
      <w:keepLines/>
      <w:numPr>
        <w:ilvl w:val="2"/>
        <w:numId w:val="18"/>
      </w:numPr>
      <w:tabs>
        <w:tab w:val="left" w:pos="992"/>
      </w:tabs>
      <w:spacing w:before="240" w:after="0"/>
      <w:ind w:left="992" w:hanging="992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AxureHeading3"/>
    <w:next w:val="Standard"/>
    <w:link w:val="berschrift4Zchn"/>
    <w:unhideWhenUsed/>
    <w:qFormat/>
    <w:rsid w:val="0084153B"/>
    <w:pPr>
      <w:outlineLvl w:val="3"/>
    </w:pPr>
  </w:style>
  <w:style w:type="paragraph" w:styleId="berschrift5">
    <w:name w:val="heading 5"/>
    <w:basedOn w:val="Standard"/>
    <w:next w:val="Standard"/>
    <w:link w:val="berschrift5Zchn"/>
    <w:unhideWhenUsed/>
    <w:qFormat/>
    <w:rsid w:val="00655B4E"/>
    <w:pPr>
      <w:keepNext/>
      <w:keepLines/>
      <w:numPr>
        <w:ilvl w:val="4"/>
        <w:numId w:val="18"/>
      </w:numPr>
      <w:spacing w:before="120" w:after="0"/>
      <w:ind w:left="1134" w:hanging="1134"/>
      <w:outlineLvl w:val="4"/>
    </w:pPr>
    <w:rPr>
      <w:rFonts w:eastAsiaTheme="majorEastAsia" w:cstheme="majorBidi"/>
      <w:b/>
      <w:sz w:val="24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F34426"/>
    <w:pPr>
      <w:keepNext/>
      <w:keepLines/>
      <w:numPr>
        <w:ilvl w:val="5"/>
        <w:numId w:val="18"/>
      </w:numPr>
      <w:spacing w:before="120" w:after="0"/>
      <w:outlineLvl w:val="5"/>
    </w:pPr>
    <w:rPr>
      <w:rFonts w:eastAsiaTheme="majorEastAsia" w:cstheme="majorBidi"/>
      <w:b/>
      <w:iCs/>
      <w:sz w:val="24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F34426"/>
    <w:pPr>
      <w:keepNext/>
      <w:keepLines/>
      <w:numPr>
        <w:ilvl w:val="6"/>
        <w:numId w:val="18"/>
      </w:numPr>
      <w:spacing w:before="200" w:after="0"/>
      <w:outlineLvl w:val="6"/>
    </w:pPr>
    <w:rPr>
      <w:rFonts w:eastAsiaTheme="majorEastAsia" w:cstheme="majorBidi"/>
      <w:b/>
      <w:iCs/>
      <w:sz w:val="24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97645C"/>
    <w:pPr>
      <w:keepNext/>
      <w:keepLines/>
      <w:spacing w:before="200" w:after="0"/>
      <w:outlineLvl w:val="7"/>
    </w:pPr>
    <w:rPr>
      <w:rFonts w:eastAsiaTheme="majorEastAsia" w:cstheme="majorBidi"/>
      <w:b/>
      <w:sz w:val="24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425117"/>
    <w:pPr>
      <w:keepNext/>
      <w:keepLines/>
      <w:spacing w:before="200" w:after="0"/>
      <w:outlineLvl w:val="8"/>
    </w:pPr>
    <w:rPr>
      <w:rFonts w:eastAsiaTheme="majorEastAsia" w:cstheme="majorBidi"/>
      <w:b/>
      <w:iCs/>
      <w:color w:val="404040" w:themeColor="text1" w:themeTint="BF"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7645C"/>
    <w:pPr>
      <w:tabs>
        <w:tab w:val="left" w:pos="709"/>
        <w:tab w:val="right" w:leader="dot" w:pos="9060"/>
      </w:tabs>
      <w:spacing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97645C"/>
    <w:pPr>
      <w:tabs>
        <w:tab w:val="left" w:pos="709"/>
        <w:tab w:val="right" w:leader="dot" w:pos="9060"/>
      </w:tabs>
      <w:spacing w:after="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7645C"/>
    <w:pPr>
      <w:tabs>
        <w:tab w:val="left" w:pos="709"/>
        <w:tab w:val="right" w:leader="dot" w:pos="9061"/>
      </w:tabs>
      <w:spacing w:after="0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97645C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97645C"/>
    <w:pPr>
      <w:spacing w:after="0"/>
      <w:ind w:left="799"/>
    </w:pPr>
  </w:style>
  <w:style w:type="character" w:styleId="Hyperlink">
    <w:name w:val="Hyperlink"/>
    <w:basedOn w:val="Absatz-Standardschriftart"/>
    <w:uiPriority w:val="99"/>
    <w:rsid w:val="0097645C"/>
    <w:rPr>
      <w:color w:val="0000FF"/>
      <w:u w:val="single"/>
    </w:rPr>
  </w:style>
  <w:style w:type="paragraph" w:customStyle="1" w:styleId="AxureTOCHeading">
    <w:name w:val="AxureTOCHeading"/>
    <w:basedOn w:val="Standard"/>
    <w:rsid w:val="00F34426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berschrift1"/>
    <w:next w:val="Standard"/>
    <w:qFormat/>
    <w:rsid w:val="0084153B"/>
  </w:style>
  <w:style w:type="paragraph" w:customStyle="1" w:styleId="AxureHeading2">
    <w:name w:val="AxureHeading2"/>
    <w:basedOn w:val="berschrift2"/>
    <w:next w:val="Standard"/>
    <w:qFormat/>
    <w:rsid w:val="0084153B"/>
  </w:style>
  <w:style w:type="paragraph" w:customStyle="1" w:styleId="AxureHeading3">
    <w:name w:val="AxureHeading3"/>
    <w:basedOn w:val="berschrift3"/>
    <w:next w:val="Standard"/>
    <w:qFormat/>
    <w:rsid w:val="0084153B"/>
  </w:style>
  <w:style w:type="paragraph" w:customStyle="1" w:styleId="AxureHeading4">
    <w:name w:val="AxureHeading4"/>
    <w:basedOn w:val="berschrift4"/>
    <w:next w:val="Standard"/>
    <w:qFormat/>
    <w:rsid w:val="0084153B"/>
  </w:style>
  <w:style w:type="paragraph" w:customStyle="1" w:styleId="AxureTableHeaderText">
    <w:name w:val="AxureTableHeaderText"/>
    <w:basedOn w:val="Standard"/>
    <w:rsid w:val="001F29BF"/>
    <w:pPr>
      <w:spacing w:before="60" w:line="240" w:lineRule="auto"/>
    </w:pPr>
    <w:rPr>
      <w:rFonts w:cs="Arial"/>
      <w:color w:val="000000" w:themeColor="text1"/>
      <w:position w:val="0"/>
      <w:sz w:val="20"/>
      <w:lang w:eastAsia="en-US"/>
    </w:rPr>
  </w:style>
  <w:style w:type="paragraph" w:customStyle="1" w:styleId="AxureTableNormalText">
    <w:name w:val="AxureTableNormalText"/>
    <w:basedOn w:val="Standard"/>
    <w:rsid w:val="00F34426"/>
    <w:pPr>
      <w:spacing w:before="60" w:line="240" w:lineRule="auto"/>
    </w:pPr>
    <w:rPr>
      <w:rFonts w:cs="Arial"/>
      <w:position w:val="0"/>
      <w:sz w:val="20"/>
      <w:lang w:eastAsia="en-US"/>
    </w:rPr>
  </w:style>
  <w:style w:type="paragraph" w:customStyle="1" w:styleId="AxureHeadingBasic">
    <w:name w:val="AxureHeadingBasic"/>
    <w:basedOn w:val="Standard"/>
    <w:next w:val="Standard"/>
    <w:rsid w:val="00F34426"/>
    <w:pPr>
      <w:spacing w:before="120"/>
    </w:pPr>
    <w:rPr>
      <w:u w:val="single"/>
    </w:rPr>
  </w:style>
  <w:style w:type="paragraph" w:styleId="Dokumentstruktur">
    <w:name w:val="Document Map"/>
    <w:basedOn w:val="Standard"/>
    <w:semiHidden/>
    <w:rsid w:val="0097645C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97645C"/>
    <w:pPr>
      <w:spacing w:line="312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Sprechblasentext">
    <w:name w:val="Balloon Text"/>
    <w:basedOn w:val="Standard"/>
    <w:link w:val="SprechblasentextZchn"/>
    <w:rsid w:val="0097645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7645C"/>
    <w:rPr>
      <w:rFonts w:ascii="Tahoma" w:hAnsi="Tahoma" w:cs="Tahoma"/>
      <w:position w:val="3"/>
      <w:sz w:val="16"/>
      <w:szCs w:val="16"/>
      <w:lang w:val="de-DE" w:eastAsia="de-DE"/>
    </w:rPr>
  </w:style>
  <w:style w:type="table" w:customStyle="1" w:styleId="AxureTableStyle">
    <w:name w:val="AxureTableStyle"/>
    <w:basedOn w:val="NormaleTabelle"/>
    <w:uiPriority w:val="99"/>
    <w:rsid w:val="00F34426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Kopfzeile">
    <w:name w:val="header"/>
    <w:basedOn w:val="Standard"/>
    <w:link w:val="KopfzeileZchn"/>
    <w:rsid w:val="0097645C"/>
    <w:pPr>
      <w:tabs>
        <w:tab w:val="center" w:pos="4536"/>
        <w:tab w:val="right" w:pos="9072"/>
      </w:tabs>
      <w:spacing w:after="0" w:line="240" w:lineRule="auto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97645C"/>
    <w:rPr>
      <w:rFonts w:ascii="Arial" w:hAnsi="Arial"/>
      <w:position w:val="3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rsid w:val="0097645C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uzeileZchn">
    <w:name w:val="Fußzeile Zchn"/>
    <w:basedOn w:val="Absatz-Standardschriftart"/>
    <w:link w:val="Fuzeile"/>
    <w:rsid w:val="0097645C"/>
    <w:rPr>
      <w:rFonts w:ascii="Calibri" w:hAnsi="Calibri"/>
      <w:position w:val="3"/>
      <w:sz w:val="22"/>
      <w:szCs w:val="24"/>
      <w:lang w:val="de-DE" w:eastAsia="de-DE"/>
    </w:rPr>
  </w:style>
  <w:style w:type="paragraph" w:styleId="KeinLeerraum">
    <w:name w:val="No Spacing"/>
    <w:link w:val="KeinLeerraumZchn"/>
    <w:uiPriority w:val="1"/>
    <w:qFormat/>
    <w:rsid w:val="0097645C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645C"/>
    <w:rPr>
      <w:rFonts w:asciiTheme="minorHAnsi" w:eastAsiaTheme="minorEastAsia" w:hAnsiTheme="minorHAnsi" w:cstheme="minorBidi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84153B"/>
    <w:rPr>
      <w:rFonts w:ascii="Arial" w:eastAsiaTheme="majorEastAsia" w:hAnsi="Arial" w:cstheme="majorBidi"/>
      <w:b/>
      <w:bCs/>
      <w:position w:val="3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655B4E"/>
    <w:rPr>
      <w:rFonts w:ascii="Arial" w:eastAsiaTheme="majorEastAsia" w:hAnsi="Arial" w:cstheme="majorBidi"/>
      <w:b/>
      <w:position w:val="3"/>
      <w:sz w:val="24"/>
      <w:szCs w:val="24"/>
      <w:lang w:val="de-DE" w:eastAsia="de-DE"/>
    </w:rPr>
  </w:style>
  <w:style w:type="paragraph" w:customStyle="1" w:styleId="Kopfzeilestrong">
    <w:name w:val="Kopfzeile strong"/>
    <w:basedOn w:val="Kopfzeile"/>
    <w:qFormat/>
    <w:rsid w:val="0097645C"/>
    <w:rPr>
      <w:b/>
    </w:rPr>
  </w:style>
  <w:style w:type="character" w:styleId="Platzhaltertext">
    <w:name w:val="Placeholder Text"/>
    <w:basedOn w:val="Absatz-Standardschriftart"/>
    <w:uiPriority w:val="99"/>
    <w:semiHidden/>
    <w:rsid w:val="0097645C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7645C"/>
    <w:pPr>
      <w:spacing w:before="4200" w:after="300" w:line="240" w:lineRule="auto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45C"/>
    <w:rPr>
      <w:rFonts w:ascii="Arial" w:eastAsiaTheme="majorEastAsia" w:hAnsi="Arial" w:cstheme="majorBidi"/>
      <w:spacing w:val="5"/>
      <w:kern w:val="28"/>
      <w:position w:val="3"/>
      <w:sz w:val="56"/>
      <w:szCs w:val="52"/>
      <w:lang w:val="de-DE" w:eastAsia="de-DE"/>
    </w:rPr>
  </w:style>
  <w:style w:type="paragraph" w:customStyle="1" w:styleId="berschriftohneInhaltsverzeichnis">
    <w:name w:val="Überschrift ohne Inhaltsverzeichnis"/>
    <w:basedOn w:val="Standard"/>
    <w:link w:val="berschriftohneInhaltsverzeichnisZchn"/>
    <w:qFormat/>
    <w:rsid w:val="0097645C"/>
    <w:rPr>
      <w:b/>
      <w:sz w:val="28"/>
      <w:szCs w:val="28"/>
    </w:rPr>
  </w:style>
  <w:style w:type="character" w:customStyle="1" w:styleId="berschriftohneInhaltsverzeichnisZchn">
    <w:name w:val="Überschrift ohne Inhaltsverzeichnis Zchn"/>
    <w:basedOn w:val="Absatz-Standardschriftart"/>
    <w:link w:val="berschriftohneInhaltsverzeichnis"/>
    <w:rsid w:val="0097645C"/>
    <w:rPr>
      <w:rFonts w:ascii="Arial" w:hAnsi="Arial"/>
      <w:b/>
      <w:position w:val="3"/>
      <w:sz w:val="28"/>
      <w:szCs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97645C"/>
    <w:pPr>
      <w:ind w:left="720"/>
      <w:contextualSpacing/>
    </w:pPr>
    <w:rPr>
      <w:szCs w:val="20"/>
    </w:rPr>
  </w:style>
  <w:style w:type="paragraph" w:customStyle="1" w:styleId="Beispiel">
    <w:name w:val="Beispiel"/>
    <w:basedOn w:val="Standard"/>
    <w:qFormat/>
    <w:rsid w:val="0097645C"/>
    <w:pPr>
      <w:ind w:left="708"/>
    </w:pPr>
    <w:rPr>
      <w:rFonts w:ascii="Consolas" w:hAnsi="Consolas"/>
      <w:szCs w:val="20"/>
    </w:rPr>
  </w:style>
  <w:style w:type="table" w:styleId="Tabelle3D-Effekt3">
    <w:name w:val="Table 3D effects 3"/>
    <w:basedOn w:val="NormaleTabelle"/>
    <w:rsid w:val="0097645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97645C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3">
    <w:name w:val="Table Simple 3"/>
    <w:basedOn w:val="NormaleTabelle"/>
    <w:rsid w:val="0097645C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3D-Effekt1">
    <w:name w:val="Table 3D effects 1"/>
    <w:basedOn w:val="NormaleTabelle"/>
    <w:rsid w:val="0097645C"/>
    <w:pPr>
      <w:spacing w:after="20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Kommentarzeichen">
    <w:name w:val="annotation reference"/>
    <w:basedOn w:val="Absatz-Standardschriftart"/>
    <w:rsid w:val="0097645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7645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7645C"/>
    <w:rPr>
      <w:rFonts w:ascii="Arial" w:hAnsi="Arial"/>
      <w:position w:val="3"/>
      <w:sz w:val="22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9764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7645C"/>
    <w:rPr>
      <w:rFonts w:ascii="Arial" w:hAnsi="Arial"/>
      <w:b/>
      <w:bCs/>
      <w:position w:val="3"/>
      <w:sz w:val="22"/>
      <w:lang w:val="de-DE" w:eastAsia="de-DE"/>
    </w:rPr>
  </w:style>
  <w:style w:type="paragraph" w:styleId="Funotentext">
    <w:name w:val="footnote text"/>
    <w:basedOn w:val="Standard"/>
    <w:link w:val="FunotentextZchn"/>
    <w:rsid w:val="0033516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35167"/>
    <w:rPr>
      <w:rFonts w:ascii="Arial" w:hAnsi="Arial"/>
      <w:position w:val="3"/>
      <w:sz w:val="18"/>
      <w:lang w:val="de-DE" w:eastAsia="de-DE"/>
    </w:rPr>
  </w:style>
  <w:style w:type="character" w:styleId="Funotenzeichen">
    <w:name w:val="footnote reference"/>
    <w:basedOn w:val="Absatz-Standardschriftart"/>
    <w:rsid w:val="0097645C"/>
    <w:rPr>
      <w:vertAlign w:val="superscript"/>
    </w:rPr>
  </w:style>
  <w:style w:type="character" w:styleId="HTMLCode">
    <w:name w:val="HTML Code"/>
    <w:basedOn w:val="Absatz-Standardschriftart"/>
    <w:uiPriority w:val="99"/>
    <w:unhideWhenUsed/>
    <w:rsid w:val="0097645C"/>
    <w:rPr>
      <w:rFonts w:ascii="Courier New" w:eastAsia="Times New Roman" w:hAnsi="Courier New" w:cs="Courier New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7645C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7645C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7645C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7645C"/>
    <w:pPr>
      <w:spacing w:after="100" w:line="276" w:lineRule="auto"/>
      <w:ind w:left="1760"/>
    </w:pPr>
    <w:rPr>
      <w:rFonts w:ascii="Calibri" w:hAnsi="Calibri"/>
      <w:szCs w:val="22"/>
    </w:rPr>
  </w:style>
  <w:style w:type="paragraph" w:styleId="berarbeitung">
    <w:name w:val="Revision"/>
    <w:hidden/>
    <w:uiPriority w:val="99"/>
    <w:semiHidden/>
    <w:rsid w:val="000016E9"/>
    <w:rPr>
      <w:rFonts w:ascii="Arial" w:hAnsi="Arial" w:cs="Arial"/>
      <w:szCs w:val="24"/>
    </w:rPr>
  </w:style>
  <w:style w:type="character" w:styleId="BesuchterHyperlink">
    <w:name w:val="FollowedHyperlink"/>
    <w:basedOn w:val="Absatz-Standardschriftart"/>
    <w:rsid w:val="0097645C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655B4E"/>
    <w:rPr>
      <w:rFonts w:ascii="Arial" w:eastAsiaTheme="majorEastAsia" w:hAnsi="Arial" w:cstheme="majorBidi"/>
      <w:b/>
      <w:bCs/>
      <w:position w:val="3"/>
      <w:sz w:val="36"/>
      <w:szCs w:val="2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655B4E"/>
    <w:rPr>
      <w:rFonts w:ascii="Arial" w:eastAsiaTheme="majorEastAsia" w:hAnsi="Arial" w:cstheme="majorBidi"/>
      <w:b/>
      <w:bCs/>
      <w:position w:val="3"/>
      <w:sz w:val="28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655B4E"/>
    <w:rPr>
      <w:rFonts w:ascii="Arial" w:eastAsiaTheme="majorEastAsia" w:hAnsi="Arial" w:cstheme="majorBidi"/>
      <w:b/>
      <w:bCs/>
      <w:position w:val="3"/>
      <w:sz w:val="24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F34426"/>
    <w:rPr>
      <w:rFonts w:ascii="Arial" w:eastAsiaTheme="majorEastAsia" w:hAnsi="Arial" w:cstheme="majorBidi"/>
      <w:b/>
      <w:iCs/>
      <w:position w:val="3"/>
      <w:sz w:val="24"/>
      <w:szCs w:val="24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F34426"/>
    <w:rPr>
      <w:rFonts w:ascii="Arial" w:eastAsiaTheme="majorEastAsia" w:hAnsi="Arial" w:cstheme="majorBidi"/>
      <w:b/>
      <w:iCs/>
      <w:position w:val="3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97645C"/>
    <w:rPr>
      <w:rFonts w:ascii="Arial" w:eastAsiaTheme="majorEastAsia" w:hAnsi="Arial" w:cstheme="majorBidi"/>
      <w:b/>
      <w:position w:val="3"/>
      <w:sz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25117"/>
    <w:rPr>
      <w:rFonts w:ascii="Arial" w:eastAsiaTheme="majorEastAsia" w:hAnsi="Arial" w:cstheme="majorBidi"/>
      <w:b/>
      <w:iCs/>
      <w:color w:val="404040" w:themeColor="text1" w:themeTint="BF"/>
      <w:position w:val="3"/>
      <w:sz w:val="24"/>
      <w:lang w:val="de-DE" w:eastAsia="de-DE"/>
    </w:rPr>
  </w:style>
  <w:style w:type="character" w:styleId="SchwacheHervorhebung">
    <w:name w:val="Subtle Emphasis"/>
    <w:basedOn w:val="Absatz-Standardschriftart"/>
    <w:uiPriority w:val="19"/>
    <w:rsid w:val="0093060B"/>
    <w:rPr>
      <w:i/>
      <w:iCs/>
    </w:rPr>
  </w:style>
  <w:style w:type="character" w:styleId="Hervorhebung">
    <w:name w:val="Emphasis"/>
    <w:basedOn w:val="Absatz-Standardschriftart"/>
    <w:uiPriority w:val="20"/>
    <w:rsid w:val="0093060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F29BF"/>
    <w:pPr>
      <w:spacing w:after="60" w:line="360" w:lineRule="auto"/>
    </w:pPr>
    <w:rPr>
      <w:rFonts w:ascii="Arial" w:hAnsi="Arial"/>
      <w:position w:val="3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655B4E"/>
    <w:pPr>
      <w:keepNext/>
      <w:keepLines/>
      <w:numPr>
        <w:numId w:val="18"/>
      </w:numPr>
      <w:spacing w:before="600" w:after="0"/>
      <w:ind w:left="567" w:hanging="567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655B4E"/>
    <w:pPr>
      <w:keepNext/>
      <w:keepLines/>
      <w:numPr>
        <w:ilvl w:val="1"/>
        <w:numId w:val="18"/>
      </w:numPr>
      <w:tabs>
        <w:tab w:val="left" w:pos="851"/>
      </w:tabs>
      <w:spacing w:before="360" w:after="0"/>
      <w:ind w:left="851" w:hanging="851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655B4E"/>
    <w:pPr>
      <w:keepNext/>
      <w:keepLines/>
      <w:numPr>
        <w:ilvl w:val="2"/>
        <w:numId w:val="18"/>
      </w:numPr>
      <w:tabs>
        <w:tab w:val="left" w:pos="992"/>
      </w:tabs>
      <w:spacing w:before="240" w:after="0"/>
      <w:ind w:left="992" w:hanging="992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AxureHeading3"/>
    <w:next w:val="Standard"/>
    <w:link w:val="berschrift4Zchn"/>
    <w:unhideWhenUsed/>
    <w:qFormat/>
    <w:rsid w:val="0084153B"/>
    <w:pPr>
      <w:outlineLvl w:val="3"/>
    </w:pPr>
  </w:style>
  <w:style w:type="paragraph" w:styleId="berschrift5">
    <w:name w:val="heading 5"/>
    <w:basedOn w:val="Standard"/>
    <w:next w:val="Standard"/>
    <w:link w:val="berschrift5Zchn"/>
    <w:unhideWhenUsed/>
    <w:qFormat/>
    <w:rsid w:val="00655B4E"/>
    <w:pPr>
      <w:keepNext/>
      <w:keepLines/>
      <w:numPr>
        <w:ilvl w:val="4"/>
        <w:numId w:val="18"/>
      </w:numPr>
      <w:spacing w:before="120" w:after="0"/>
      <w:ind w:left="1134" w:hanging="1134"/>
      <w:outlineLvl w:val="4"/>
    </w:pPr>
    <w:rPr>
      <w:rFonts w:eastAsiaTheme="majorEastAsia" w:cstheme="majorBidi"/>
      <w:b/>
      <w:sz w:val="24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F34426"/>
    <w:pPr>
      <w:keepNext/>
      <w:keepLines/>
      <w:numPr>
        <w:ilvl w:val="5"/>
        <w:numId w:val="18"/>
      </w:numPr>
      <w:spacing w:before="120" w:after="0"/>
      <w:outlineLvl w:val="5"/>
    </w:pPr>
    <w:rPr>
      <w:rFonts w:eastAsiaTheme="majorEastAsia" w:cstheme="majorBidi"/>
      <w:b/>
      <w:iCs/>
      <w:sz w:val="24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F34426"/>
    <w:pPr>
      <w:keepNext/>
      <w:keepLines/>
      <w:numPr>
        <w:ilvl w:val="6"/>
        <w:numId w:val="18"/>
      </w:numPr>
      <w:spacing w:before="200" w:after="0"/>
      <w:outlineLvl w:val="6"/>
    </w:pPr>
    <w:rPr>
      <w:rFonts w:eastAsiaTheme="majorEastAsia" w:cstheme="majorBidi"/>
      <w:b/>
      <w:iCs/>
      <w:sz w:val="24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97645C"/>
    <w:pPr>
      <w:keepNext/>
      <w:keepLines/>
      <w:spacing w:before="200" w:after="0"/>
      <w:outlineLvl w:val="7"/>
    </w:pPr>
    <w:rPr>
      <w:rFonts w:eastAsiaTheme="majorEastAsia" w:cstheme="majorBidi"/>
      <w:b/>
      <w:sz w:val="24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425117"/>
    <w:pPr>
      <w:keepNext/>
      <w:keepLines/>
      <w:spacing w:before="200" w:after="0"/>
      <w:outlineLvl w:val="8"/>
    </w:pPr>
    <w:rPr>
      <w:rFonts w:eastAsiaTheme="majorEastAsia" w:cstheme="majorBidi"/>
      <w:b/>
      <w:iCs/>
      <w:color w:val="404040" w:themeColor="text1" w:themeTint="BF"/>
      <w:sz w:val="24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7645C"/>
    <w:pPr>
      <w:tabs>
        <w:tab w:val="left" w:pos="709"/>
        <w:tab w:val="right" w:leader="dot" w:pos="9060"/>
      </w:tabs>
      <w:spacing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97645C"/>
    <w:pPr>
      <w:tabs>
        <w:tab w:val="left" w:pos="709"/>
        <w:tab w:val="right" w:leader="dot" w:pos="9060"/>
      </w:tabs>
      <w:spacing w:after="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7645C"/>
    <w:pPr>
      <w:tabs>
        <w:tab w:val="left" w:pos="709"/>
        <w:tab w:val="right" w:leader="dot" w:pos="9061"/>
      </w:tabs>
      <w:spacing w:after="0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97645C"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97645C"/>
    <w:pPr>
      <w:spacing w:after="0"/>
      <w:ind w:left="799"/>
    </w:pPr>
  </w:style>
  <w:style w:type="character" w:styleId="Hyperlink">
    <w:name w:val="Hyperlink"/>
    <w:basedOn w:val="Absatz-Standardschriftart"/>
    <w:uiPriority w:val="99"/>
    <w:rsid w:val="0097645C"/>
    <w:rPr>
      <w:color w:val="0000FF"/>
      <w:u w:val="single"/>
    </w:rPr>
  </w:style>
  <w:style w:type="paragraph" w:customStyle="1" w:styleId="AxureTOCHeading">
    <w:name w:val="AxureTOCHeading"/>
    <w:basedOn w:val="Standard"/>
    <w:rsid w:val="00F34426"/>
    <w:pPr>
      <w:spacing w:before="360"/>
      <w:jc w:val="center"/>
    </w:pPr>
    <w:rPr>
      <w:rFonts w:ascii="Calibri" w:hAnsi="Calibri"/>
      <w:b/>
      <w:sz w:val="28"/>
    </w:rPr>
  </w:style>
  <w:style w:type="paragraph" w:customStyle="1" w:styleId="AxureHeading1">
    <w:name w:val="AxureHeading1"/>
    <w:basedOn w:val="berschrift1"/>
    <w:next w:val="Standard"/>
    <w:qFormat/>
    <w:rsid w:val="0084153B"/>
  </w:style>
  <w:style w:type="paragraph" w:customStyle="1" w:styleId="AxureHeading2">
    <w:name w:val="AxureHeading2"/>
    <w:basedOn w:val="berschrift2"/>
    <w:next w:val="Standard"/>
    <w:qFormat/>
    <w:rsid w:val="0084153B"/>
  </w:style>
  <w:style w:type="paragraph" w:customStyle="1" w:styleId="AxureHeading3">
    <w:name w:val="AxureHeading3"/>
    <w:basedOn w:val="berschrift3"/>
    <w:next w:val="Standard"/>
    <w:qFormat/>
    <w:rsid w:val="0084153B"/>
  </w:style>
  <w:style w:type="paragraph" w:customStyle="1" w:styleId="AxureHeading4">
    <w:name w:val="AxureHeading4"/>
    <w:basedOn w:val="berschrift4"/>
    <w:next w:val="Standard"/>
    <w:qFormat/>
    <w:rsid w:val="0084153B"/>
  </w:style>
  <w:style w:type="paragraph" w:customStyle="1" w:styleId="AxureTableHeaderText">
    <w:name w:val="AxureTableHeaderText"/>
    <w:basedOn w:val="Standard"/>
    <w:rsid w:val="001F29BF"/>
    <w:pPr>
      <w:spacing w:before="60" w:line="240" w:lineRule="auto"/>
    </w:pPr>
    <w:rPr>
      <w:rFonts w:cs="Arial"/>
      <w:color w:val="000000" w:themeColor="text1"/>
      <w:position w:val="0"/>
      <w:sz w:val="20"/>
      <w:lang w:eastAsia="en-US"/>
    </w:rPr>
  </w:style>
  <w:style w:type="paragraph" w:customStyle="1" w:styleId="AxureTableNormalText">
    <w:name w:val="AxureTableNormalText"/>
    <w:basedOn w:val="Standard"/>
    <w:rsid w:val="00F34426"/>
    <w:pPr>
      <w:spacing w:before="60" w:line="240" w:lineRule="auto"/>
    </w:pPr>
    <w:rPr>
      <w:rFonts w:cs="Arial"/>
      <w:position w:val="0"/>
      <w:sz w:val="20"/>
      <w:lang w:eastAsia="en-US"/>
    </w:rPr>
  </w:style>
  <w:style w:type="paragraph" w:customStyle="1" w:styleId="AxureHeadingBasic">
    <w:name w:val="AxureHeadingBasic"/>
    <w:basedOn w:val="Standard"/>
    <w:next w:val="Standard"/>
    <w:rsid w:val="00F34426"/>
    <w:pPr>
      <w:spacing w:before="120"/>
    </w:pPr>
    <w:rPr>
      <w:u w:val="single"/>
    </w:rPr>
  </w:style>
  <w:style w:type="paragraph" w:styleId="Dokumentstruktur">
    <w:name w:val="Document Map"/>
    <w:basedOn w:val="Standard"/>
    <w:semiHidden/>
    <w:rsid w:val="0097645C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97645C"/>
    <w:pPr>
      <w:spacing w:line="312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Sprechblasentext">
    <w:name w:val="Balloon Text"/>
    <w:basedOn w:val="Standard"/>
    <w:link w:val="SprechblasentextZchn"/>
    <w:rsid w:val="0097645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7645C"/>
    <w:rPr>
      <w:rFonts w:ascii="Tahoma" w:hAnsi="Tahoma" w:cs="Tahoma"/>
      <w:position w:val="3"/>
      <w:sz w:val="16"/>
      <w:szCs w:val="16"/>
      <w:lang w:val="de-DE" w:eastAsia="de-DE"/>
    </w:rPr>
  </w:style>
  <w:style w:type="table" w:customStyle="1" w:styleId="AxureTableStyle">
    <w:name w:val="AxureTableStyle"/>
    <w:basedOn w:val="NormaleTabelle"/>
    <w:uiPriority w:val="99"/>
    <w:rsid w:val="00F34426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Kopfzeile">
    <w:name w:val="header"/>
    <w:basedOn w:val="Standard"/>
    <w:link w:val="KopfzeileZchn"/>
    <w:rsid w:val="0097645C"/>
    <w:pPr>
      <w:tabs>
        <w:tab w:val="center" w:pos="4536"/>
        <w:tab w:val="right" w:pos="9072"/>
      </w:tabs>
      <w:spacing w:after="0" w:line="240" w:lineRule="auto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97645C"/>
    <w:rPr>
      <w:rFonts w:ascii="Arial" w:hAnsi="Arial"/>
      <w:position w:val="3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rsid w:val="0097645C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uzeileZchn">
    <w:name w:val="Fußzeile Zchn"/>
    <w:basedOn w:val="Absatz-Standardschriftart"/>
    <w:link w:val="Fuzeile"/>
    <w:rsid w:val="0097645C"/>
    <w:rPr>
      <w:rFonts w:ascii="Calibri" w:hAnsi="Calibri"/>
      <w:position w:val="3"/>
      <w:sz w:val="22"/>
      <w:szCs w:val="24"/>
      <w:lang w:val="de-DE" w:eastAsia="de-DE"/>
    </w:rPr>
  </w:style>
  <w:style w:type="paragraph" w:styleId="KeinLeerraum">
    <w:name w:val="No Spacing"/>
    <w:link w:val="KeinLeerraumZchn"/>
    <w:uiPriority w:val="1"/>
    <w:qFormat/>
    <w:rsid w:val="0097645C"/>
    <w:pPr>
      <w:jc w:val="center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645C"/>
    <w:rPr>
      <w:rFonts w:asciiTheme="minorHAnsi" w:eastAsiaTheme="minorEastAsia" w:hAnsiTheme="minorHAnsi" w:cstheme="minorBidi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84153B"/>
    <w:rPr>
      <w:rFonts w:ascii="Arial" w:eastAsiaTheme="majorEastAsia" w:hAnsi="Arial" w:cstheme="majorBidi"/>
      <w:b/>
      <w:bCs/>
      <w:position w:val="3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655B4E"/>
    <w:rPr>
      <w:rFonts w:ascii="Arial" w:eastAsiaTheme="majorEastAsia" w:hAnsi="Arial" w:cstheme="majorBidi"/>
      <w:b/>
      <w:position w:val="3"/>
      <w:sz w:val="24"/>
      <w:szCs w:val="24"/>
      <w:lang w:val="de-DE" w:eastAsia="de-DE"/>
    </w:rPr>
  </w:style>
  <w:style w:type="paragraph" w:customStyle="1" w:styleId="Kopfzeilestrong">
    <w:name w:val="Kopfzeile strong"/>
    <w:basedOn w:val="Kopfzeile"/>
    <w:qFormat/>
    <w:rsid w:val="0097645C"/>
    <w:rPr>
      <w:b/>
    </w:rPr>
  </w:style>
  <w:style w:type="character" w:styleId="Platzhaltertext">
    <w:name w:val="Placeholder Text"/>
    <w:basedOn w:val="Absatz-Standardschriftart"/>
    <w:uiPriority w:val="99"/>
    <w:semiHidden/>
    <w:rsid w:val="0097645C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7645C"/>
    <w:pPr>
      <w:spacing w:before="4200" w:after="300" w:line="240" w:lineRule="auto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45C"/>
    <w:rPr>
      <w:rFonts w:ascii="Arial" w:eastAsiaTheme="majorEastAsia" w:hAnsi="Arial" w:cstheme="majorBidi"/>
      <w:spacing w:val="5"/>
      <w:kern w:val="28"/>
      <w:position w:val="3"/>
      <w:sz w:val="56"/>
      <w:szCs w:val="52"/>
      <w:lang w:val="de-DE" w:eastAsia="de-DE"/>
    </w:rPr>
  </w:style>
  <w:style w:type="paragraph" w:customStyle="1" w:styleId="berschriftohneInhaltsverzeichnis">
    <w:name w:val="Überschrift ohne Inhaltsverzeichnis"/>
    <w:basedOn w:val="Standard"/>
    <w:link w:val="berschriftohneInhaltsverzeichnisZchn"/>
    <w:qFormat/>
    <w:rsid w:val="0097645C"/>
    <w:rPr>
      <w:b/>
      <w:sz w:val="28"/>
      <w:szCs w:val="28"/>
    </w:rPr>
  </w:style>
  <w:style w:type="character" w:customStyle="1" w:styleId="berschriftohneInhaltsverzeichnisZchn">
    <w:name w:val="Überschrift ohne Inhaltsverzeichnis Zchn"/>
    <w:basedOn w:val="Absatz-Standardschriftart"/>
    <w:link w:val="berschriftohneInhaltsverzeichnis"/>
    <w:rsid w:val="0097645C"/>
    <w:rPr>
      <w:rFonts w:ascii="Arial" w:hAnsi="Arial"/>
      <w:b/>
      <w:position w:val="3"/>
      <w:sz w:val="28"/>
      <w:szCs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97645C"/>
    <w:pPr>
      <w:ind w:left="720"/>
      <w:contextualSpacing/>
    </w:pPr>
    <w:rPr>
      <w:szCs w:val="20"/>
    </w:rPr>
  </w:style>
  <w:style w:type="paragraph" w:customStyle="1" w:styleId="Beispiel">
    <w:name w:val="Beispiel"/>
    <w:basedOn w:val="Standard"/>
    <w:qFormat/>
    <w:rsid w:val="0097645C"/>
    <w:pPr>
      <w:ind w:left="708"/>
    </w:pPr>
    <w:rPr>
      <w:rFonts w:ascii="Consolas" w:hAnsi="Consolas"/>
      <w:szCs w:val="20"/>
    </w:rPr>
  </w:style>
  <w:style w:type="table" w:styleId="Tabelle3D-Effekt3">
    <w:name w:val="Table 3D effects 3"/>
    <w:basedOn w:val="NormaleTabelle"/>
    <w:rsid w:val="0097645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97645C"/>
    <w:pPr>
      <w:spacing w:after="20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3">
    <w:name w:val="Table Simple 3"/>
    <w:basedOn w:val="NormaleTabelle"/>
    <w:rsid w:val="0097645C"/>
    <w:pPr>
      <w:spacing w:after="20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3D-Effekt1">
    <w:name w:val="Table 3D effects 1"/>
    <w:basedOn w:val="NormaleTabelle"/>
    <w:rsid w:val="0097645C"/>
    <w:pPr>
      <w:spacing w:after="20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Kommentarzeichen">
    <w:name w:val="annotation reference"/>
    <w:basedOn w:val="Absatz-Standardschriftart"/>
    <w:rsid w:val="0097645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7645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7645C"/>
    <w:rPr>
      <w:rFonts w:ascii="Arial" w:hAnsi="Arial"/>
      <w:position w:val="3"/>
      <w:sz w:val="22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9764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7645C"/>
    <w:rPr>
      <w:rFonts w:ascii="Arial" w:hAnsi="Arial"/>
      <w:b/>
      <w:bCs/>
      <w:position w:val="3"/>
      <w:sz w:val="22"/>
      <w:lang w:val="de-DE" w:eastAsia="de-DE"/>
    </w:rPr>
  </w:style>
  <w:style w:type="paragraph" w:styleId="Funotentext">
    <w:name w:val="footnote text"/>
    <w:basedOn w:val="Standard"/>
    <w:link w:val="FunotentextZchn"/>
    <w:rsid w:val="0033516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35167"/>
    <w:rPr>
      <w:rFonts w:ascii="Arial" w:hAnsi="Arial"/>
      <w:position w:val="3"/>
      <w:sz w:val="18"/>
      <w:lang w:val="de-DE" w:eastAsia="de-DE"/>
    </w:rPr>
  </w:style>
  <w:style w:type="character" w:styleId="Funotenzeichen">
    <w:name w:val="footnote reference"/>
    <w:basedOn w:val="Absatz-Standardschriftart"/>
    <w:rsid w:val="0097645C"/>
    <w:rPr>
      <w:vertAlign w:val="superscript"/>
    </w:rPr>
  </w:style>
  <w:style w:type="character" w:styleId="HTMLCode">
    <w:name w:val="HTML Code"/>
    <w:basedOn w:val="Absatz-Standardschriftart"/>
    <w:uiPriority w:val="99"/>
    <w:unhideWhenUsed/>
    <w:rsid w:val="0097645C"/>
    <w:rPr>
      <w:rFonts w:ascii="Courier New" w:eastAsia="Times New Roman" w:hAnsi="Courier New" w:cs="Courier New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7645C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7645C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7645C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7645C"/>
    <w:pPr>
      <w:spacing w:after="100" w:line="276" w:lineRule="auto"/>
      <w:ind w:left="1760"/>
    </w:pPr>
    <w:rPr>
      <w:rFonts w:ascii="Calibri" w:hAnsi="Calibri"/>
      <w:szCs w:val="22"/>
    </w:rPr>
  </w:style>
  <w:style w:type="paragraph" w:styleId="berarbeitung">
    <w:name w:val="Revision"/>
    <w:hidden/>
    <w:uiPriority w:val="99"/>
    <w:semiHidden/>
    <w:rsid w:val="000016E9"/>
    <w:rPr>
      <w:rFonts w:ascii="Arial" w:hAnsi="Arial" w:cs="Arial"/>
      <w:szCs w:val="24"/>
    </w:rPr>
  </w:style>
  <w:style w:type="character" w:styleId="BesuchterHyperlink">
    <w:name w:val="FollowedHyperlink"/>
    <w:basedOn w:val="Absatz-Standardschriftart"/>
    <w:rsid w:val="0097645C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655B4E"/>
    <w:rPr>
      <w:rFonts w:ascii="Arial" w:eastAsiaTheme="majorEastAsia" w:hAnsi="Arial" w:cstheme="majorBidi"/>
      <w:b/>
      <w:bCs/>
      <w:position w:val="3"/>
      <w:sz w:val="36"/>
      <w:szCs w:val="2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655B4E"/>
    <w:rPr>
      <w:rFonts w:ascii="Arial" w:eastAsiaTheme="majorEastAsia" w:hAnsi="Arial" w:cstheme="majorBidi"/>
      <w:b/>
      <w:bCs/>
      <w:position w:val="3"/>
      <w:sz w:val="28"/>
      <w:szCs w:val="26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655B4E"/>
    <w:rPr>
      <w:rFonts w:ascii="Arial" w:eastAsiaTheme="majorEastAsia" w:hAnsi="Arial" w:cstheme="majorBidi"/>
      <w:b/>
      <w:bCs/>
      <w:position w:val="3"/>
      <w:sz w:val="24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F34426"/>
    <w:rPr>
      <w:rFonts w:ascii="Arial" w:eastAsiaTheme="majorEastAsia" w:hAnsi="Arial" w:cstheme="majorBidi"/>
      <w:b/>
      <w:iCs/>
      <w:position w:val="3"/>
      <w:sz w:val="24"/>
      <w:szCs w:val="24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F34426"/>
    <w:rPr>
      <w:rFonts w:ascii="Arial" w:eastAsiaTheme="majorEastAsia" w:hAnsi="Arial" w:cstheme="majorBidi"/>
      <w:b/>
      <w:iCs/>
      <w:position w:val="3"/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97645C"/>
    <w:rPr>
      <w:rFonts w:ascii="Arial" w:eastAsiaTheme="majorEastAsia" w:hAnsi="Arial" w:cstheme="majorBidi"/>
      <w:b/>
      <w:position w:val="3"/>
      <w:sz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25117"/>
    <w:rPr>
      <w:rFonts w:ascii="Arial" w:eastAsiaTheme="majorEastAsia" w:hAnsi="Arial" w:cstheme="majorBidi"/>
      <w:b/>
      <w:iCs/>
      <w:color w:val="404040" w:themeColor="text1" w:themeTint="BF"/>
      <w:position w:val="3"/>
      <w:sz w:val="24"/>
      <w:lang w:val="de-DE" w:eastAsia="de-DE"/>
    </w:rPr>
  </w:style>
  <w:style w:type="character" w:styleId="SchwacheHervorhebung">
    <w:name w:val="Subtle Emphasis"/>
    <w:basedOn w:val="Absatz-Standardschriftart"/>
    <w:uiPriority w:val="19"/>
    <w:rsid w:val="0093060B"/>
    <w:rPr>
      <w:i/>
      <w:iCs/>
    </w:rPr>
  </w:style>
  <w:style w:type="character" w:styleId="Hervorhebung">
    <w:name w:val="Emphasis"/>
    <w:basedOn w:val="Absatz-Standardschriftart"/>
    <w:uiPriority w:val="20"/>
    <w:rsid w:val="009306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71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43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18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413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20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72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45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0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6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3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81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6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48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01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5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5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6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4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2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8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5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5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423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0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53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90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8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3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7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4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3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00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87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aK\Downloads\GrobkonzeptWebsite_Word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2014-07-25T00:00:00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8B49F04077B940A7058021F7082266" ma:contentTypeVersion="1" ma:contentTypeDescription="Ein neues Dokument erstellen." ma:contentTypeScope="" ma:versionID="cfef263bc5884595aaaeec248bb5bdcc">
  <xsd:schema xmlns:xsd="http://www.w3.org/2001/XMLSchema" xmlns:p="http://schemas.microsoft.com/office/2006/metadata/properties" targetNamespace="http://schemas.microsoft.com/office/2006/metadata/properties" ma:root="true" ma:fieldsID="71efd82528664146eb5994ce9a1b1b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EEAEE5-2533-47E5-BB36-56217F607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337FDC-3C2B-4156-898B-C34691669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7150F5B-EE38-48C4-906A-D7AB4BD04B8D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37E290AA-553F-4CC9-B9E6-77ADFD72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GrobkonzeptWebsite_Word (2).dotx</Template>
  <TotalTime>0</TotalTime>
  <Pages>3</Pages>
  <Words>228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ProjektName Konzept</vt:lpstr>
      <vt:lpstr/>
    </vt:vector>
  </TitlesOfParts>
  <Company>nexum AG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</dc:title>
  <dc:subject>Bürgerforum</dc:subject>
  <dc:creator>Alina Kaltwasser</dc:creator>
  <cp:lastModifiedBy>Florian Sang</cp:lastModifiedBy>
  <cp:revision>2</cp:revision>
  <cp:lastPrinted>2011-03-17T11:42:00Z</cp:lastPrinted>
  <dcterms:created xsi:type="dcterms:W3CDTF">2014-07-25T14:07:00Z</dcterms:created>
  <dcterms:modified xsi:type="dcterms:W3CDTF">2014-07-25T14:07:00Z</dcterms:modified>
  <cp:contentStatus>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0x010100C88B49F04077B940A7058021F7082266</vt:lpwstr>
  </property>
</Properties>
</file>